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E3022" w14:textId="4AADC7B1" w:rsidR="00906918" w:rsidRDefault="00CC0D91" w:rsidP="00906918">
      <w:pPr>
        <w:pStyle w:val="Title"/>
      </w:pPr>
      <w:commentRangeStart w:id="0"/>
      <w:r>
        <w:t>Emergent ACT-R Voting Model Errors</w:t>
      </w:r>
      <w:r w:rsidR="00124961">
        <w:t xml:space="preserve"> on Full Paper Ballots</w:t>
      </w:r>
      <w:commentRangeEnd w:id="0"/>
      <w:r w:rsidR="00161CB5">
        <w:rPr>
          <w:rStyle w:val="CommentReference"/>
          <w:rFonts w:eastAsia="Times"/>
          <w:b w:val="0"/>
          <w:kern w:val="0"/>
        </w:rPr>
        <w:commentReference w:id="0"/>
      </w:r>
    </w:p>
    <w:p w14:paraId="3EA95D9F" w14:textId="77777777" w:rsidR="00906918" w:rsidRDefault="007F65C2">
      <w:pPr>
        <w:jc w:val="center"/>
        <w:rPr>
          <w:b/>
        </w:rPr>
      </w:pPr>
    </w:p>
    <w:p w14:paraId="651F369A" w14:textId="112A024D" w:rsidR="00E1648C" w:rsidRDefault="00E1648C" w:rsidP="00E1648C">
      <w:pPr>
        <w:pStyle w:val="Authorname"/>
      </w:pPr>
      <w:r>
        <w:t>Joshua Engels</w:t>
      </w:r>
      <w:r w:rsidRPr="00E1648C">
        <w:rPr>
          <w:vertAlign w:val="superscript"/>
        </w:rPr>
        <w:t>1</w:t>
      </w:r>
      <w:r>
        <w:t xml:space="preserve">, </w:t>
      </w:r>
      <w:proofErr w:type="spellStart"/>
      <w:r>
        <w:t>Xianni</w:t>
      </w:r>
      <w:proofErr w:type="spellEnd"/>
      <w:r>
        <w:t xml:space="preserve"> Wang</w:t>
      </w:r>
      <w:r>
        <w:rPr>
          <w:vertAlign w:val="superscript"/>
        </w:rPr>
        <w:t>2</w:t>
      </w:r>
      <w:r>
        <w:t>, Michael D. Byrne</w:t>
      </w:r>
      <w:r w:rsidRPr="00E1648C">
        <w:rPr>
          <w:vertAlign w:val="superscript"/>
        </w:rPr>
        <w:t>1,2</w:t>
      </w:r>
    </w:p>
    <w:p w14:paraId="08AB39D7" w14:textId="13A6ED30" w:rsidR="00E1648C" w:rsidRDefault="00E1648C" w:rsidP="00E1648C">
      <w:pPr>
        <w:pStyle w:val="Authorname"/>
      </w:pPr>
      <w:r>
        <w:t xml:space="preserve">{jae4, xw48, </w:t>
      </w:r>
      <w:proofErr w:type="spellStart"/>
      <w:r>
        <w:t>byrne</w:t>
      </w:r>
      <w:proofErr w:type="spellEnd"/>
      <w:r>
        <w:t>}@rice.edu</w:t>
      </w:r>
    </w:p>
    <w:p w14:paraId="62E9D0AA" w14:textId="60A6A709" w:rsidR="00E1648C" w:rsidRPr="00752DC8" w:rsidRDefault="00E1648C" w:rsidP="00752DC8">
      <w:pPr>
        <w:pStyle w:val="Authorname"/>
        <w:rPr>
          <w:b w:val="0"/>
          <w:bCs/>
          <w:sz w:val="20"/>
        </w:rPr>
      </w:pPr>
      <w:r w:rsidRPr="00E1648C">
        <w:rPr>
          <w:b w:val="0"/>
          <w:bCs/>
          <w:sz w:val="20"/>
          <w:vertAlign w:val="superscript"/>
        </w:rPr>
        <w:t>1</w:t>
      </w:r>
      <w:r w:rsidRPr="00E1648C">
        <w:rPr>
          <w:b w:val="0"/>
          <w:bCs/>
          <w:sz w:val="20"/>
        </w:rPr>
        <w:t>Department of</w:t>
      </w:r>
      <w:r w:rsidR="004E5387">
        <w:rPr>
          <w:b w:val="0"/>
          <w:bCs/>
          <w:sz w:val="20"/>
        </w:rPr>
        <w:t xml:space="preserve"> Computer Science</w:t>
      </w:r>
      <w:r w:rsidRPr="00E1648C">
        <w:rPr>
          <w:b w:val="0"/>
          <w:bCs/>
          <w:sz w:val="20"/>
        </w:rPr>
        <w:t xml:space="preserve">, </w:t>
      </w:r>
      <w:r w:rsidRPr="00E1648C">
        <w:rPr>
          <w:b w:val="0"/>
          <w:bCs/>
          <w:sz w:val="20"/>
          <w:vertAlign w:val="superscript"/>
        </w:rPr>
        <w:t>2</w:t>
      </w:r>
      <w:r w:rsidRPr="00E1648C">
        <w:rPr>
          <w:b w:val="0"/>
          <w:bCs/>
          <w:sz w:val="20"/>
        </w:rPr>
        <w:t xml:space="preserve">Department of </w:t>
      </w:r>
      <w:r w:rsidR="004E5387" w:rsidRPr="00E1648C">
        <w:rPr>
          <w:b w:val="0"/>
          <w:bCs/>
          <w:sz w:val="20"/>
        </w:rPr>
        <w:t>Psychological Sciences</w:t>
      </w:r>
    </w:p>
    <w:p w14:paraId="02796B5E" w14:textId="3EF6E40C" w:rsidR="00906918" w:rsidRPr="00752DC8" w:rsidRDefault="00E1648C" w:rsidP="00E1648C">
      <w:pPr>
        <w:pStyle w:val="Authorname"/>
        <w:rPr>
          <w:b w:val="0"/>
          <w:bCs/>
          <w:sz w:val="20"/>
        </w:rPr>
      </w:pPr>
      <w:r w:rsidRPr="00752DC8">
        <w:rPr>
          <w:b w:val="0"/>
          <w:bCs/>
          <w:sz w:val="20"/>
        </w:rPr>
        <w:t>6100 Main St., MS-25, Houston, TX 77005 USA</w:t>
      </w:r>
    </w:p>
    <w:p w14:paraId="1AB4C8C1" w14:textId="41C6F299" w:rsidR="00906918" w:rsidRDefault="007F65C2">
      <w:pPr>
        <w:jc w:val="center"/>
      </w:pPr>
    </w:p>
    <w:p w14:paraId="0855AFC7" w14:textId="77777777" w:rsidR="003173C6" w:rsidRDefault="003173C6">
      <w:pPr>
        <w:jc w:val="center"/>
      </w:pPr>
    </w:p>
    <w:p w14:paraId="24865CDF" w14:textId="77777777" w:rsidR="00906918" w:rsidRDefault="007F65C2">
      <w:pPr>
        <w:jc w:val="center"/>
        <w:sectPr w:rsidR="00906918" w:rsidSect="00906918">
          <w:type w:val="continuous"/>
          <w:pgSz w:w="12240" w:h="15840" w:code="1"/>
          <w:pgMar w:top="1440" w:right="1080" w:bottom="1080" w:left="1080" w:header="720" w:footer="720" w:gutter="0"/>
          <w:cols w:space="720"/>
        </w:sectPr>
      </w:pPr>
    </w:p>
    <w:p w14:paraId="51A598CC" w14:textId="77777777" w:rsidR="00906918" w:rsidRDefault="006C3181">
      <w:pPr>
        <w:pStyle w:val="Abstractheading"/>
        <w:spacing w:after="120"/>
      </w:pPr>
      <w:r>
        <w:t>Abstract</w:t>
      </w:r>
    </w:p>
    <w:p w14:paraId="58E3B661" w14:textId="417CF91D" w:rsidR="00906918" w:rsidRDefault="007F0E8B" w:rsidP="00C333A4">
      <w:pPr>
        <w:pStyle w:val="Abstracttext"/>
      </w:pPr>
      <w:r>
        <w:t xml:space="preserve">This paper presents an ACT-R model </w:t>
      </w:r>
      <w:r w:rsidR="00161CB5">
        <w:t xml:space="preserve">designed </w:t>
      </w:r>
      <w:r>
        <w:t>to simulate voting behavior on full</w:t>
      </w:r>
      <w:r w:rsidR="00161CB5">
        <w:t xml:space="preserve">-face </w:t>
      </w:r>
      <w:r>
        <w:t xml:space="preserve">paper ballots. </w:t>
      </w:r>
      <w:r w:rsidR="00161CB5">
        <w:t>The model implements a</w:t>
      </w:r>
      <w:r w:rsidR="00F81308">
        <w:t xml:space="preserve"> </w:t>
      </w:r>
      <w:r>
        <w:t>non-standard</w:t>
      </w:r>
      <w:r w:rsidR="00C333A4">
        <w:t xml:space="preserve"> voting </w:t>
      </w:r>
      <w:r>
        <w:t>strategy</w:t>
      </w:r>
      <w:r w:rsidR="00C333A4">
        <w:t xml:space="preserve">: the </w:t>
      </w:r>
      <w:r w:rsidR="00F81308">
        <w:t>strategy</w:t>
      </w:r>
      <w:r w:rsidR="00C333A4">
        <w:t xml:space="preserve"> votes</w:t>
      </w:r>
      <w:r w:rsidR="00F81308">
        <w:t xml:space="preserve"> first</w:t>
      </w:r>
      <w:r w:rsidR="00C333A4">
        <w:t xml:space="preserve"> from</w:t>
      </w:r>
      <w:r>
        <w:t xml:space="preserve"> left to right </w:t>
      </w:r>
      <w:r w:rsidR="00C333A4">
        <w:t xml:space="preserve">on a ballot </w:t>
      </w:r>
      <w:r>
        <w:t xml:space="preserve">and </w:t>
      </w:r>
      <w:r w:rsidRPr="007F0E8B">
        <w:t>then</w:t>
      </w:r>
      <w:r>
        <w:t xml:space="preserve"> </w:t>
      </w:r>
      <w:r w:rsidR="00C333A4">
        <w:t xml:space="preserve">from </w:t>
      </w:r>
      <w:r>
        <w:t>top to</w:t>
      </w:r>
      <w:r w:rsidR="00C333A4">
        <w:t xml:space="preserve"> bottom</w:t>
      </w:r>
      <w:r>
        <w:t xml:space="preserve">. </w:t>
      </w:r>
      <w:r w:rsidR="00BE6252">
        <w:t>We</w:t>
      </w:r>
      <w:r>
        <w:t xml:space="preserve"> r</w:t>
      </w:r>
      <w:r w:rsidR="00015793">
        <w:t>a</w:t>
      </w:r>
      <w:r>
        <w:t xml:space="preserve">n </w:t>
      </w:r>
      <w:r w:rsidR="00BE6252">
        <w:t>this</w:t>
      </w:r>
      <w:r>
        <w:t xml:space="preserve"> model on </w:t>
      </w:r>
      <w:r w:rsidR="00433DC3">
        <w:t>2772 randomly</w:t>
      </w:r>
      <w:r w:rsidR="00174371">
        <w:t>-</w:t>
      </w:r>
      <w:r w:rsidR="00433DC3">
        <w:t xml:space="preserve">generated </w:t>
      </w:r>
      <w:r w:rsidR="00C333A4">
        <w:t xml:space="preserve">ballots governed by </w:t>
      </w:r>
      <w:r w:rsidR="00161CB5">
        <w:t>three</w:t>
      </w:r>
      <w:r w:rsidR="00C333A4">
        <w:t xml:space="preserve"> different variables</w:t>
      </w:r>
      <w:r w:rsidR="00161CB5">
        <w:t xml:space="preserve"> that affected final visual layout of the ballot</w:t>
      </w:r>
      <w:r w:rsidR="00433DC3">
        <w:t xml:space="preserve">. </w:t>
      </w:r>
      <w:r>
        <w:t>The findings</w:t>
      </w:r>
      <w:r w:rsidR="00C333A4">
        <w:t xml:space="preserve"> suggest that our model’s error behavior is</w:t>
      </w:r>
      <w:r w:rsidR="00BE6252">
        <w:t xml:space="preserve"> emergent and</w:t>
      </w:r>
      <w:r w:rsidR="00C333A4">
        <w:t xml:space="preserve"> sensitive to b</w:t>
      </w:r>
      <w:r w:rsidR="00BE6252">
        <w:t>allot structure</w:t>
      </w:r>
      <w:r w:rsidR="00C333A4">
        <w:t xml:space="preserve">. </w:t>
      </w:r>
      <w:r w:rsidR="00BE6252">
        <w:t xml:space="preserve">These </w:t>
      </w:r>
      <w:r w:rsidR="00C333A4">
        <w:t>results represent an important step towards our end goal of creating a self-contained piece of software capable of identifying bad ballot design.</w:t>
      </w:r>
    </w:p>
    <w:p w14:paraId="32D89323" w14:textId="2FAB0B78" w:rsidR="00906918" w:rsidRDefault="006C3181">
      <w:pPr>
        <w:pStyle w:val="Abstracttext"/>
        <w:spacing w:before="120"/>
        <w:ind w:left="187" w:right="187"/>
      </w:pPr>
      <w:r>
        <w:rPr>
          <w:b/>
          <w:bCs/>
        </w:rPr>
        <w:t>Keywords:</w:t>
      </w:r>
      <w:r>
        <w:rPr>
          <w:b/>
        </w:rPr>
        <w:t xml:space="preserve"> </w:t>
      </w:r>
      <w:r w:rsidR="007F0E8B">
        <w:t>ACT-R; error prediction; voting</w:t>
      </w:r>
    </w:p>
    <w:p w14:paraId="39916EC5" w14:textId="1E35927A" w:rsidR="00906918" w:rsidRDefault="00DF5019">
      <w:pPr>
        <w:pStyle w:val="Heading1"/>
      </w:pPr>
      <w:r>
        <w:t>Introduction</w:t>
      </w:r>
    </w:p>
    <w:p w14:paraId="051CDB45" w14:textId="248A0CE2" w:rsidR="00D05E06" w:rsidRDefault="007F0E8B" w:rsidP="00D05E06">
      <w:pPr>
        <w:ind w:firstLine="0"/>
        <w:rPr>
          <w:rFonts w:eastAsia="Times New Roman"/>
        </w:rPr>
      </w:pPr>
      <w:r>
        <w:rPr>
          <w:rFonts w:eastAsia="Times New Roman"/>
        </w:rPr>
        <w:t>Voting</w:t>
      </w:r>
      <w:r w:rsidR="00D05E06" w:rsidRPr="00D05E06">
        <w:rPr>
          <w:rFonts w:eastAsia="Times New Roman"/>
        </w:rPr>
        <w:t xml:space="preserve"> is hard. The deliberations and conversations that go into choosing who best represents one’s interests is an important and time-consuming task, one that might be argued to be the very backbone of a democracy. Understandably, many may </w:t>
      </w:r>
      <w:r w:rsidR="00161CB5">
        <w:rPr>
          <w:rFonts w:eastAsia="Times New Roman"/>
        </w:rPr>
        <w:t>believe</w:t>
      </w:r>
      <w:r w:rsidR="00D05E06" w:rsidRPr="00D05E06">
        <w:rPr>
          <w:rFonts w:eastAsia="Times New Roman"/>
        </w:rPr>
        <w:t xml:space="preserve"> that the subsequent task of correctly voting for one’s chosen candidate is comparatively easy and straightforward. Surely once a voter gets the ballot and can mark whoever they please, the hard part is over. </w:t>
      </w:r>
    </w:p>
    <w:p w14:paraId="7FB005AD" w14:textId="680CBA83" w:rsidR="00D05E06" w:rsidRDefault="00161CB5" w:rsidP="00D05E06">
      <w:pPr>
        <w:ind w:firstLine="180"/>
        <w:rPr>
          <w:rFonts w:eastAsia="Times New Roman"/>
        </w:rPr>
      </w:pPr>
      <w:r>
        <w:rPr>
          <w:rFonts w:eastAsia="Times New Roman"/>
        </w:rPr>
        <w:t>Often, this is correct</w:t>
      </w:r>
      <w:r w:rsidR="00D05E06" w:rsidRPr="00D05E06">
        <w:rPr>
          <w:rFonts w:eastAsia="Times New Roman"/>
        </w:rPr>
        <w:t>. When ballots are designed well, error</w:t>
      </w:r>
      <w:r w:rsidR="007F0E8B">
        <w:rPr>
          <w:rFonts w:eastAsia="Times New Roman"/>
        </w:rPr>
        <w:t>s</w:t>
      </w:r>
      <w:r w:rsidR="00D05E06" w:rsidRPr="00D05E06">
        <w:rPr>
          <w:rFonts w:eastAsia="Times New Roman"/>
        </w:rPr>
        <w:t xml:space="preserve"> voters make are not systematic and </w:t>
      </w:r>
      <w:r>
        <w:rPr>
          <w:rFonts w:eastAsia="Times New Roman"/>
        </w:rPr>
        <w:t xml:space="preserve">generally </w:t>
      </w:r>
      <w:r w:rsidR="00D05E06" w:rsidRPr="00D05E06">
        <w:rPr>
          <w:rFonts w:eastAsia="Times New Roman"/>
        </w:rPr>
        <w:t xml:space="preserve">will not help or hurt any </w:t>
      </w:r>
      <w:r>
        <w:rPr>
          <w:rFonts w:eastAsia="Times New Roman"/>
        </w:rPr>
        <w:t xml:space="preserve">particular </w:t>
      </w:r>
      <w:r w:rsidR="00D05E06" w:rsidRPr="00D05E06">
        <w:rPr>
          <w:rFonts w:eastAsia="Times New Roman"/>
        </w:rPr>
        <w:t xml:space="preserve">candidate. </w:t>
      </w:r>
      <w:r>
        <w:rPr>
          <w:rFonts w:eastAsia="Times New Roman"/>
        </w:rPr>
        <w:t>However, when</w:t>
      </w:r>
      <w:r w:rsidR="00D05E06" w:rsidRPr="00D05E06">
        <w:rPr>
          <w:rFonts w:eastAsia="Times New Roman"/>
        </w:rPr>
        <w:t xml:space="preserve"> they are designed poorly, they may lead to systematic voting errors, but </w:t>
      </w:r>
      <w:r>
        <w:rPr>
          <w:rFonts w:eastAsia="Times New Roman"/>
        </w:rPr>
        <w:t>it is possible</w:t>
      </w:r>
      <w:r w:rsidR="00D05E06" w:rsidRPr="00D05E06">
        <w:rPr>
          <w:rFonts w:eastAsia="Times New Roman"/>
        </w:rPr>
        <w:t xml:space="preserve"> this happens rarely or does not matter on a large scale. </w:t>
      </w:r>
    </w:p>
    <w:p w14:paraId="27B24D28" w14:textId="7D8E3579" w:rsidR="00161CB5" w:rsidRDefault="00D05E06" w:rsidP="00D05E06">
      <w:pPr>
        <w:ind w:firstLine="180"/>
        <w:rPr>
          <w:rFonts w:eastAsia="Times New Roman"/>
        </w:rPr>
      </w:pPr>
      <w:r w:rsidRPr="00D05E06">
        <w:rPr>
          <w:rFonts w:eastAsia="Times New Roman"/>
        </w:rPr>
        <w:t>However, in closely</w:t>
      </w:r>
      <w:r w:rsidR="001611F5">
        <w:rPr>
          <w:rFonts w:eastAsia="Times New Roman"/>
        </w:rPr>
        <w:t>-</w:t>
      </w:r>
      <w:r w:rsidRPr="00D05E06">
        <w:rPr>
          <w:rFonts w:eastAsia="Times New Roman"/>
        </w:rPr>
        <w:t xml:space="preserve">contested elections it is not the general case that is important. There have been numerous elections in the past 20 years that have been documented as having been decided by systematic voting errors caused by bad ballot design. </w:t>
      </w:r>
      <w:r w:rsidR="00161CB5">
        <w:rPr>
          <w:rFonts w:eastAsia="Times New Roman"/>
        </w:rPr>
        <w:t>This ranges from the infamous “butterfly ballot” in Palm Beach County, Florida in the year 2000 (Wand, et al., 2001) to the most recent major U.S. election in 2018, where a U.S. Senate seat (also in Florida) was almost certainly decided by a poorly-designed ballot</w:t>
      </w:r>
      <w:r w:rsidR="00D25796">
        <w:rPr>
          <w:rFonts w:eastAsia="Times New Roman"/>
        </w:rPr>
        <w:t xml:space="preserve"> (</w:t>
      </w:r>
      <w:proofErr w:type="spellStart"/>
      <w:r w:rsidR="00D25796">
        <w:rPr>
          <w:rFonts w:eastAsia="Times New Roman"/>
        </w:rPr>
        <w:t>Chisnell</w:t>
      </w:r>
      <w:proofErr w:type="spellEnd"/>
      <w:r w:rsidR="00D25796">
        <w:rPr>
          <w:rFonts w:eastAsia="Times New Roman"/>
        </w:rPr>
        <w:t xml:space="preserve"> &amp; </w:t>
      </w:r>
      <w:proofErr w:type="spellStart"/>
      <w:r w:rsidR="00D25796">
        <w:rPr>
          <w:rFonts w:eastAsia="Times New Roman"/>
        </w:rPr>
        <w:t>Qu</w:t>
      </w:r>
      <w:r w:rsidR="005E31B1">
        <w:rPr>
          <w:rFonts w:eastAsia="Times New Roman"/>
        </w:rPr>
        <w:t>e</w:t>
      </w:r>
      <w:r w:rsidR="00D25796">
        <w:rPr>
          <w:rFonts w:eastAsia="Times New Roman"/>
        </w:rPr>
        <w:t>senbery</w:t>
      </w:r>
      <w:proofErr w:type="spellEnd"/>
      <w:r w:rsidR="00D25796">
        <w:rPr>
          <w:rFonts w:eastAsia="Times New Roman"/>
        </w:rPr>
        <w:t xml:space="preserve">, 2018). (For a review, see </w:t>
      </w:r>
      <w:r w:rsidR="005E31B1">
        <w:rPr>
          <w:rFonts w:eastAsia="Times New Roman"/>
        </w:rPr>
        <w:t>Norden, et al.</w:t>
      </w:r>
      <w:r w:rsidR="00D25796">
        <w:rPr>
          <w:rFonts w:eastAsia="Times New Roman"/>
        </w:rPr>
        <w:t>, 2008.)</w:t>
      </w:r>
    </w:p>
    <w:p w14:paraId="31BE6341" w14:textId="505FC492" w:rsidR="00D05E06" w:rsidRDefault="00D05E06" w:rsidP="00D05E06">
      <w:pPr>
        <w:ind w:firstLine="180"/>
        <w:rPr>
          <w:rFonts w:eastAsia="Times New Roman"/>
        </w:rPr>
      </w:pPr>
      <w:r w:rsidRPr="00D05E06">
        <w:rPr>
          <w:rFonts w:eastAsia="Times New Roman"/>
        </w:rPr>
        <w:t>While election interference by hacking is a far more flashy and obvious risk, there</w:t>
      </w:r>
      <w:r w:rsidR="00D25796">
        <w:rPr>
          <w:rFonts w:eastAsia="Times New Roman"/>
        </w:rPr>
        <w:t xml:space="preserve"> </w:t>
      </w:r>
      <w:r w:rsidRPr="00D05E06">
        <w:rPr>
          <w:rFonts w:eastAsia="Times New Roman"/>
        </w:rPr>
        <w:t xml:space="preserve">has never been </w:t>
      </w:r>
      <w:r w:rsidR="00D25796">
        <w:rPr>
          <w:rFonts w:eastAsia="Times New Roman"/>
        </w:rPr>
        <w:t xml:space="preserve">clear </w:t>
      </w:r>
      <w:r w:rsidRPr="00D05E06">
        <w:rPr>
          <w:rFonts w:eastAsia="Times New Roman"/>
        </w:rPr>
        <w:t xml:space="preserve">evidence that this has swung an election, unlike </w:t>
      </w:r>
      <w:r w:rsidR="00D25796">
        <w:rPr>
          <w:rFonts w:eastAsia="Times New Roman"/>
        </w:rPr>
        <w:t>with</w:t>
      </w:r>
      <w:r w:rsidRPr="00D05E06">
        <w:rPr>
          <w:rFonts w:eastAsia="Times New Roman"/>
        </w:rPr>
        <w:t xml:space="preserve"> bad ballot design. Ironically, the fear of hacking has led to a return to paper ballots, which with their profusion of races packed onto small sheets of paper makes ballot design even more important.</w:t>
      </w:r>
    </w:p>
    <w:p w14:paraId="166E2F07" w14:textId="22170424" w:rsidR="005935F9" w:rsidRDefault="005E3EB7" w:rsidP="005935F9">
      <w:pPr>
        <w:ind w:firstLine="180"/>
        <w:rPr>
          <w:rFonts w:eastAsia="Times New Roman"/>
        </w:rPr>
      </w:pPr>
      <w:r>
        <w:rPr>
          <w:rFonts w:eastAsia="Times New Roman"/>
        </w:rPr>
        <w:t>T</w:t>
      </w:r>
      <w:r w:rsidR="00D05E06" w:rsidRPr="00D05E06">
        <w:rPr>
          <w:rFonts w:eastAsia="Times New Roman"/>
        </w:rPr>
        <w:t>he biggest errors</w:t>
      </w:r>
      <w:r w:rsidR="009815E0">
        <w:rPr>
          <w:rFonts w:eastAsia="Times New Roman"/>
        </w:rPr>
        <w:t xml:space="preserve"> caused by</w:t>
      </w:r>
      <w:r w:rsidR="00D05E06" w:rsidRPr="00D05E06">
        <w:rPr>
          <w:rFonts w:eastAsia="Times New Roman"/>
        </w:rPr>
        <w:t xml:space="preserve"> </w:t>
      </w:r>
      <w:r w:rsidR="00EE2C38">
        <w:rPr>
          <w:rFonts w:eastAsia="Times New Roman"/>
        </w:rPr>
        <w:t>poor</w:t>
      </w:r>
      <w:r w:rsidR="00D05E06" w:rsidRPr="00D05E06">
        <w:rPr>
          <w:rFonts w:eastAsia="Times New Roman"/>
        </w:rPr>
        <w:t xml:space="preserve"> ballot design are under</w:t>
      </w:r>
      <w:r w:rsidR="00D25796">
        <w:rPr>
          <w:rFonts w:eastAsia="Times New Roman"/>
        </w:rPr>
        <w:t>-</w:t>
      </w:r>
      <w:r w:rsidR="00D05E06" w:rsidRPr="00D05E06">
        <w:rPr>
          <w:rFonts w:eastAsia="Times New Roman"/>
        </w:rPr>
        <w:t xml:space="preserve"> and overvoting. </w:t>
      </w:r>
      <w:r w:rsidR="00D25796">
        <w:rPr>
          <w:rFonts w:eastAsia="Times New Roman"/>
        </w:rPr>
        <w:t>An undervote</w:t>
      </w:r>
      <w:r w:rsidR="00D05E06" w:rsidRPr="00D05E06">
        <w:rPr>
          <w:rFonts w:eastAsia="Times New Roman"/>
        </w:rPr>
        <w:t xml:space="preserve"> is an error that occurs when the voter fails to vote on a race that they intended to, whereas </w:t>
      </w:r>
      <w:r w:rsidR="00D25796">
        <w:rPr>
          <w:rFonts w:eastAsia="Times New Roman"/>
        </w:rPr>
        <w:t xml:space="preserve">an </w:t>
      </w:r>
      <w:r w:rsidR="00D05E06" w:rsidRPr="00D05E06">
        <w:rPr>
          <w:rFonts w:eastAsia="Times New Roman"/>
        </w:rPr>
        <w:t>overvot</w:t>
      </w:r>
      <w:r w:rsidR="00D25796">
        <w:rPr>
          <w:rFonts w:eastAsia="Times New Roman"/>
        </w:rPr>
        <w:t>e</w:t>
      </w:r>
      <w:r w:rsidR="00D05E06" w:rsidRPr="00D05E06">
        <w:rPr>
          <w:rFonts w:eastAsia="Times New Roman"/>
        </w:rPr>
        <w:t xml:space="preserve"> is when a voter votes on a race more than </w:t>
      </w:r>
      <w:r w:rsidR="00D25796">
        <w:rPr>
          <w:rFonts w:eastAsia="Times New Roman"/>
        </w:rPr>
        <w:t xml:space="preserve">the </w:t>
      </w:r>
      <w:r w:rsidR="00D25796">
        <w:rPr>
          <w:rFonts w:eastAsia="Times New Roman"/>
        </w:rPr>
        <w:t>allowable number of times (usually, more than once)</w:t>
      </w:r>
      <w:r w:rsidR="00D05E06" w:rsidRPr="00D05E06">
        <w:rPr>
          <w:rFonts w:eastAsia="Times New Roman"/>
        </w:rPr>
        <w:t xml:space="preserve">. The problem of designing </w:t>
      </w:r>
      <w:r w:rsidR="00D25796">
        <w:rPr>
          <w:rFonts w:eastAsia="Times New Roman"/>
        </w:rPr>
        <w:t>a</w:t>
      </w:r>
      <w:r w:rsidR="00D05E06" w:rsidRPr="00D05E06">
        <w:rPr>
          <w:rFonts w:eastAsia="Times New Roman"/>
        </w:rPr>
        <w:t xml:space="preserve"> ballot that will not cause people to systematically under</w:t>
      </w:r>
      <w:r w:rsidR="00D25796">
        <w:rPr>
          <w:rFonts w:eastAsia="Times New Roman"/>
        </w:rPr>
        <w:t>-</w:t>
      </w:r>
      <w:r w:rsidR="00D05E06" w:rsidRPr="00D05E06">
        <w:rPr>
          <w:rFonts w:eastAsia="Times New Roman"/>
        </w:rPr>
        <w:t xml:space="preserve"> or overvote is challenging. For instance, it might entail running a usability study weeks before the actual election. What makes the problem so difficult is the sheer number of counties in the United States, each of which designs their ballots differently and each of which have hundreds of different iterations of ballots for each precinct they are responsible for. Manually checking each ballot with a usability study is infeasible.</w:t>
      </w:r>
    </w:p>
    <w:p w14:paraId="01E78B00" w14:textId="7B6C2A2E" w:rsidR="005935F9" w:rsidRDefault="00D05E06" w:rsidP="005935F9">
      <w:pPr>
        <w:ind w:firstLine="180"/>
        <w:rPr>
          <w:rFonts w:eastAsia="Times New Roman"/>
        </w:rPr>
      </w:pPr>
      <w:r w:rsidRPr="00D05E06">
        <w:rPr>
          <w:rFonts w:eastAsia="Times New Roman"/>
        </w:rPr>
        <w:t>One possible solution to this problem</w:t>
      </w:r>
      <w:r w:rsidR="00D25796">
        <w:rPr>
          <w:rFonts w:eastAsia="Times New Roman"/>
        </w:rPr>
        <w:t xml:space="preserve"> </w:t>
      </w:r>
      <w:r w:rsidRPr="00D05E06">
        <w:rPr>
          <w:rFonts w:eastAsia="Times New Roman"/>
        </w:rPr>
        <w:t>is</w:t>
      </w:r>
      <w:r w:rsidR="00D25796">
        <w:rPr>
          <w:rFonts w:eastAsia="Times New Roman"/>
        </w:rPr>
        <w:t xml:space="preserve"> </w:t>
      </w:r>
      <w:r w:rsidRPr="00D05E06">
        <w:rPr>
          <w:rFonts w:eastAsia="Times New Roman"/>
        </w:rPr>
        <w:t xml:space="preserve">software that could automatically check an arbitrary ballot for common design errors. However, </w:t>
      </w:r>
      <w:r w:rsidR="00D25796">
        <w:rPr>
          <w:rFonts w:eastAsia="Times New Roman"/>
        </w:rPr>
        <w:t xml:space="preserve">such a solution would only find errors that had been previously made by voters on other ballots. If the task </w:t>
      </w:r>
      <w:r w:rsidRPr="00D05E06">
        <w:rPr>
          <w:rFonts w:eastAsia="Times New Roman"/>
        </w:rPr>
        <w:t xml:space="preserve">is to </w:t>
      </w:r>
      <w:r w:rsidR="00D25796">
        <w:rPr>
          <w:rFonts w:eastAsia="Times New Roman"/>
        </w:rPr>
        <w:t>predict</w:t>
      </w:r>
      <w:r w:rsidRPr="00D05E06">
        <w:rPr>
          <w:rFonts w:eastAsia="Times New Roman"/>
        </w:rPr>
        <w:t xml:space="preserve"> if humans will make a mistake</w:t>
      </w:r>
      <w:r w:rsidR="00D25796">
        <w:rPr>
          <w:rFonts w:eastAsia="Times New Roman"/>
        </w:rPr>
        <w:t xml:space="preserve"> on a novel ballot</w:t>
      </w:r>
      <w:r w:rsidRPr="00D05E06">
        <w:rPr>
          <w:rFonts w:eastAsia="Times New Roman"/>
        </w:rPr>
        <w:t xml:space="preserve">, it is difficult to imagine </w:t>
      </w:r>
      <w:r w:rsidR="00D25796">
        <w:rPr>
          <w:rFonts w:eastAsia="Times New Roman"/>
        </w:rPr>
        <w:t>chasing only known errors will be sufficient</w:t>
      </w:r>
      <w:r w:rsidRPr="00D05E06">
        <w:rPr>
          <w:rFonts w:eastAsia="Times New Roman"/>
        </w:rPr>
        <w:t>. Here is where ACT-R</w:t>
      </w:r>
      <w:r w:rsidR="00D25796">
        <w:rPr>
          <w:rFonts w:eastAsia="Times New Roman"/>
        </w:rPr>
        <w:t xml:space="preserve"> </w:t>
      </w:r>
      <w:r w:rsidR="001C1B81">
        <w:rPr>
          <w:rFonts w:eastAsia="Times New Roman"/>
        </w:rPr>
        <w:t xml:space="preserve">(Anderson, 2007) </w:t>
      </w:r>
      <w:r w:rsidR="00D25796">
        <w:rPr>
          <w:rFonts w:eastAsia="Times New Roman"/>
        </w:rPr>
        <w:t xml:space="preserve">modeling </w:t>
      </w:r>
      <w:r w:rsidRPr="00D05E06">
        <w:rPr>
          <w:rFonts w:eastAsia="Times New Roman"/>
        </w:rPr>
        <w:t xml:space="preserve">comes in. </w:t>
      </w:r>
      <w:r w:rsidR="00D25796">
        <w:rPr>
          <w:rFonts w:eastAsia="Times New Roman"/>
        </w:rPr>
        <w:t>Since ACT-R is generative, it can predict behavior on any ballot and is not limited only to errors that have been made previously.</w:t>
      </w:r>
    </w:p>
    <w:p w14:paraId="2E2AF4D9" w14:textId="30CA64A1" w:rsidR="005935F9" w:rsidRDefault="003C740C" w:rsidP="003C740C">
      <w:pPr>
        <w:ind w:firstLine="180"/>
        <w:rPr>
          <w:rFonts w:eastAsia="Times New Roman"/>
        </w:rPr>
      </w:pPr>
      <w:r>
        <w:rPr>
          <w:rFonts w:eastAsia="Times New Roman"/>
        </w:rPr>
        <w:t>Building such a predictive model is itself an extremely challenging task because it</w:t>
      </w:r>
      <w:r w:rsidRPr="00D05E06">
        <w:rPr>
          <w:rFonts w:eastAsia="Times New Roman"/>
        </w:rPr>
        <w:t xml:space="preserve"> would have to be able to predict all historical voting errors, as well as any new ones. </w:t>
      </w:r>
      <w:r>
        <w:rPr>
          <w:rFonts w:eastAsia="Times New Roman"/>
        </w:rPr>
        <w:t>For example, w</w:t>
      </w:r>
      <w:r w:rsidR="009223CE">
        <w:rPr>
          <w:rFonts w:eastAsia="Times New Roman"/>
        </w:rPr>
        <w:t xml:space="preserve">hile </w:t>
      </w:r>
      <w:r w:rsidR="00D05E06" w:rsidRPr="00D05E06">
        <w:rPr>
          <w:rFonts w:eastAsia="Times New Roman"/>
        </w:rPr>
        <w:t>Green (2010) built an ACT-R model that could make the same mistake voters did in a</w:t>
      </w:r>
      <w:r w:rsidR="00603653">
        <w:rPr>
          <w:rFonts w:eastAsia="Times New Roman"/>
        </w:rPr>
        <w:t xml:space="preserve"> specific</w:t>
      </w:r>
      <w:r w:rsidR="00D05E06" w:rsidRPr="00D05E06">
        <w:rPr>
          <w:rFonts w:eastAsia="Times New Roman"/>
        </w:rPr>
        <w:t xml:space="preserve"> famous ballo</w:t>
      </w:r>
      <w:r>
        <w:rPr>
          <w:rFonts w:eastAsia="Times New Roman"/>
        </w:rPr>
        <w:t>t</w:t>
      </w:r>
      <w:r w:rsidR="00D25796">
        <w:rPr>
          <w:rFonts w:eastAsia="Times New Roman"/>
        </w:rPr>
        <w:t xml:space="preserve"> (the 2006 Sarasota County ballot)</w:t>
      </w:r>
      <w:r w:rsidR="009223CE">
        <w:rPr>
          <w:rFonts w:eastAsia="Times New Roman"/>
        </w:rPr>
        <w:t>,</w:t>
      </w:r>
      <w:r w:rsidR="00D05E06" w:rsidRPr="00D05E06">
        <w:rPr>
          <w:rFonts w:eastAsia="Times New Roman"/>
        </w:rPr>
        <w:t xml:space="preserve"> </w:t>
      </w:r>
      <w:r w:rsidR="00D25796">
        <w:rPr>
          <w:rFonts w:eastAsia="Times New Roman"/>
        </w:rPr>
        <w:t>it was limited to</w:t>
      </w:r>
      <w:r w:rsidR="00D05E06" w:rsidRPr="00D05E06">
        <w:rPr>
          <w:rFonts w:eastAsia="Times New Roman"/>
        </w:rPr>
        <w:t xml:space="preserve"> replicating one </w:t>
      </w:r>
      <w:r w:rsidR="00D25796">
        <w:rPr>
          <w:rFonts w:eastAsia="Times New Roman"/>
        </w:rPr>
        <w:t xml:space="preserve">specific </w:t>
      </w:r>
      <w:r w:rsidR="00D05E06" w:rsidRPr="00D05E06">
        <w:rPr>
          <w:rFonts w:eastAsia="Times New Roman"/>
        </w:rPr>
        <w:t xml:space="preserve">error behavior. </w:t>
      </w:r>
    </w:p>
    <w:p w14:paraId="7AEADE87" w14:textId="59A4A44B" w:rsidR="005935F9" w:rsidRDefault="00D05E06" w:rsidP="005935F9">
      <w:pPr>
        <w:ind w:firstLine="180"/>
        <w:rPr>
          <w:rFonts w:eastAsia="Times New Roman"/>
        </w:rPr>
      </w:pPr>
      <w:r w:rsidRPr="00D05E06">
        <w:rPr>
          <w:rFonts w:eastAsia="Times New Roman"/>
        </w:rPr>
        <w:t xml:space="preserve">Thus, Wang, </w:t>
      </w:r>
      <w:proofErr w:type="spellStart"/>
      <w:r w:rsidRPr="00D05E06">
        <w:rPr>
          <w:rFonts w:eastAsia="Times New Roman"/>
        </w:rPr>
        <w:t>Lindstedt</w:t>
      </w:r>
      <w:proofErr w:type="spellEnd"/>
      <w:r w:rsidRPr="00D05E06">
        <w:rPr>
          <w:rFonts w:eastAsia="Times New Roman"/>
        </w:rPr>
        <w:t xml:space="preserve">, and Byrne (2019) </w:t>
      </w:r>
      <w:r w:rsidR="003C31EF">
        <w:rPr>
          <w:rFonts w:eastAsia="Times New Roman"/>
        </w:rPr>
        <w:t>present the outline for</w:t>
      </w:r>
      <w:r w:rsidR="00C34C88">
        <w:rPr>
          <w:rFonts w:eastAsia="Times New Roman"/>
        </w:rPr>
        <w:t xml:space="preserve"> an ambitious project:</w:t>
      </w:r>
      <w:r w:rsidR="001F471B">
        <w:rPr>
          <w:rFonts w:eastAsia="Times New Roman"/>
        </w:rPr>
        <w:t xml:space="preserve"> </w:t>
      </w:r>
      <w:r w:rsidRPr="00D05E06">
        <w:rPr>
          <w:rFonts w:eastAsia="Times New Roman"/>
        </w:rPr>
        <w:t xml:space="preserve">a model that </w:t>
      </w:r>
      <w:r w:rsidR="00D20267">
        <w:rPr>
          <w:rFonts w:eastAsia="Times New Roman"/>
        </w:rPr>
        <w:t xml:space="preserve">can </w:t>
      </w:r>
      <w:r w:rsidRPr="00D05E06">
        <w:rPr>
          <w:rFonts w:eastAsia="Times New Roman"/>
        </w:rPr>
        <w:t xml:space="preserve">simulate </w:t>
      </w:r>
      <w:r w:rsidR="005C4A30">
        <w:rPr>
          <w:rFonts w:eastAsia="Times New Roman"/>
        </w:rPr>
        <w:t>the entire</w:t>
      </w:r>
      <w:r w:rsidRPr="00D05E06">
        <w:rPr>
          <w:rFonts w:eastAsia="Times New Roman"/>
        </w:rPr>
        <w:t xml:space="preserve"> </w:t>
      </w:r>
      <w:r w:rsidR="005C4A30">
        <w:rPr>
          <w:rFonts w:eastAsia="Times New Roman"/>
        </w:rPr>
        <w:t>space</w:t>
      </w:r>
      <w:r w:rsidRPr="00D05E06">
        <w:rPr>
          <w:rFonts w:eastAsia="Times New Roman"/>
        </w:rPr>
        <w:t xml:space="preserve"> of possible voting </w:t>
      </w:r>
      <w:r w:rsidR="005C4A30">
        <w:rPr>
          <w:rFonts w:eastAsia="Times New Roman"/>
        </w:rPr>
        <w:t>behaviors</w:t>
      </w:r>
      <w:r w:rsidRPr="00D05E06">
        <w:rPr>
          <w:rFonts w:eastAsia="Times New Roman"/>
        </w:rPr>
        <w:t xml:space="preserve">. </w:t>
      </w:r>
      <w:r w:rsidR="00D34CEF">
        <w:rPr>
          <w:rFonts w:eastAsia="Times New Roman"/>
        </w:rPr>
        <w:t xml:space="preserve">They </w:t>
      </w:r>
      <w:r w:rsidR="003C31EF">
        <w:rPr>
          <w:rFonts w:eastAsia="Times New Roman"/>
        </w:rPr>
        <w:t>presented</w:t>
      </w:r>
      <w:r w:rsidR="00D34CEF">
        <w:rPr>
          <w:rFonts w:eastAsia="Times New Roman"/>
        </w:rPr>
        <w:t xml:space="preserve"> a smaller scale version of this end goal model</w:t>
      </w:r>
      <w:r w:rsidRPr="00D05E06">
        <w:rPr>
          <w:rFonts w:eastAsia="Times New Roman"/>
        </w:rPr>
        <w:t xml:space="preserve">. The model ran in a voting environment called </w:t>
      </w:r>
      <w:proofErr w:type="spellStart"/>
      <w:r w:rsidRPr="00D05E06">
        <w:rPr>
          <w:rFonts w:eastAsia="Times New Roman"/>
        </w:rPr>
        <w:t>VoteBox</w:t>
      </w:r>
      <w:proofErr w:type="spellEnd"/>
      <w:r w:rsidR="00DD730F">
        <w:rPr>
          <w:rFonts w:eastAsia="Times New Roman"/>
        </w:rPr>
        <w:t xml:space="preserve">, </w:t>
      </w:r>
      <w:r w:rsidRPr="00D05E06">
        <w:rPr>
          <w:rFonts w:eastAsia="Times New Roman"/>
        </w:rPr>
        <w:t xml:space="preserve">a </w:t>
      </w:r>
      <w:r w:rsidR="00E26212" w:rsidRPr="00D05E06">
        <w:rPr>
          <w:rFonts w:eastAsia="Times New Roman"/>
        </w:rPr>
        <w:t xml:space="preserve">simulated </w:t>
      </w:r>
      <w:r w:rsidRPr="00D05E06">
        <w:rPr>
          <w:rFonts w:eastAsia="Times New Roman"/>
        </w:rPr>
        <w:t xml:space="preserve">electronic ballot, consisting of a single race per screen </w:t>
      </w:r>
      <w:r w:rsidR="00B96E04">
        <w:rPr>
          <w:rFonts w:eastAsia="Times New Roman"/>
        </w:rPr>
        <w:t>and</w:t>
      </w:r>
      <w:r w:rsidRPr="00D05E06">
        <w:rPr>
          <w:rFonts w:eastAsia="Times New Roman"/>
        </w:rPr>
        <w:t xml:space="preserve"> a </w:t>
      </w:r>
      <w:r w:rsidR="00BF4970">
        <w:rPr>
          <w:rFonts w:eastAsia="Times New Roman"/>
        </w:rPr>
        <w:t>“</w:t>
      </w:r>
      <w:r w:rsidRPr="00D05E06">
        <w:rPr>
          <w:rFonts w:eastAsia="Times New Roman"/>
        </w:rPr>
        <w:t>next</w:t>
      </w:r>
      <w:r w:rsidR="00BF4970">
        <w:rPr>
          <w:rFonts w:eastAsia="Times New Roman"/>
        </w:rPr>
        <w:t>”</w:t>
      </w:r>
      <w:r w:rsidRPr="00D05E06">
        <w:rPr>
          <w:rFonts w:eastAsia="Times New Roman"/>
        </w:rPr>
        <w:t xml:space="preserve"> button to navigate. </w:t>
      </w:r>
    </w:p>
    <w:p w14:paraId="59B57D8A" w14:textId="379401A3" w:rsidR="006355B0" w:rsidRDefault="00D05E06" w:rsidP="003C31EF">
      <w:pPr>
        <w:ind w:firstLine="180"/>
        <w:rPr>
          <w:rFonts w:eastAsia="Times New Roman"/>
        </w:rPr>
      </w:pPr>
      <w:r w:rsidRPr="00D05E06">
        <w:rPr>
          <w:rFonts w:eastAsia="Times New Roman"/>
        </w:rPr>
        <w:t xml:space="preserve">Nevertheless, within just a simple task was hidden great complexity: </w:t>
      </w:r>
      <w:r w:rsidR="003C31EF">
        <w:rPr>
          <w:rFonts w:eastAsia="Times New Roman"/>
        </w:rPr>
        <w:t xml:space="preserve">the model </w:t>
      </w:r>
      <w:r w:rsidRPr="00D05E06">
        <w:rPr>
          <w:rFonts w:eastAsia="Times New Roman"/>
        </w:rPr>
        <w:t xml:space="preserve">using a total of 40 different voting strategies constructed from differing memory and navigational strategy selections. The voters differing strategies and knowledge led to different rates of error, showing that a </w:t>
      </w:r>
      <w:r w:rsidR="003C31EF">
        <w:rPr>
          <w:rFonts w:eastAsia="Times New Roman"/>
        </w:rPr>
        <w:t xml:space="preserve">model </w:t>
      </w:r>
      <w:r w:rsidRPr="00D05E06">
        <w:rPr>
          <w:rFonts w:eastAsia="Times New Roman"/>
        </w:rPr>
        <w:t xml:space="preserve">voter’s strategy made a difference </w:t>
      </w:r>
      <w:r w:rsidR="003C31EF">
        <w:rPr>
          <w:rFonts w:eastAsia="Times New Roman"/>
        </w:rPr>
        <w:t xml:space="preserve">on </w:t>
      </w:r>
      <w:r w:rsidRPr="00D05E06">
        <w:rPr>
          <w:rFonts w:eastAsia="Times New Roman"/>
        </w:rPr>
        <w:t xml:space="preserve">whether </w:t>
      </w:r>
      <w:r w:rsidR="003C31EF">
        <w:rPr>
          <w:rFonts w:eastAsia="Times New Roman"/>
        </w:rPr>
        <w:t>or not it</w:t>
      </w:r>
      <w:r w:rsidRPr="00D05E06">
        <w:rPr>
          <w:rFonts w:eastAsia="Times New Roman"/>
        </w:rPr>
        <w:t xml:space="preserve"> w</w:t>
      </w:r>
      <w:r w:rsidR="003C31EF">
        <w:rPr>
          <w:rFonts w:eastAsia="Times New Roman"/>
        </w:rPr>
        <w:t>as</w:t>
      </w:r>
      <w:r w:rsidRPr="00D05E06">
        <w:rPr>
          <w:rFonts w:eastAsia="Times New Roman"/>
        </w:rPr>
        <w:t xml:space="preserve"> able to</w:t>
      </w:r>
      <w:r w:rsidR="009554A0">
        <w:rPr>
          <w:rFonts w:eastAsia="Times New Roman"/>
        </w:rPr>
        <w:t xml:space="preserve"> accurately</w:t>
      </w:r>
      <w:r w:rsidRPr="00D05E06">
        <w:rPr>
          <w:rFonts w:eastAsia="Times New Roman"/>
        </w:rPr>
        <w:t xml:space="preserve"> vote for </w:t>
      </w:r>
      <w:r w:rsidR="003C31EF">
        <w:rPr>
          <w:rFonts w:eastAsia="Times New Roman"/>
        </w:rPr>
        <w:t>its</w:t>
      </w:r>
      <w:r w:rsidRPr="00D05E06">
        <w:rPr>
          <w:rFonts w:eastAsia="Times New Roman"/>
        </w:rPr>
        <w:t xml:space="preserve"> intended candidates. However, this effort </w:t>
      </w:r>
      <w:r w:rsidR="00C03DF8">
        <w:rPr>
          <w:rFonts w:eastAsia="Times New Roman"/>
        </w:rPr>
        <w:t xml:space="preserve">was </w:t>
      </w:r>
      <w:r w:rsidR="003C31EF">
        <w:rPr>
          <w:rFonts w:eastAsia="Times New Roman"/>
        </w:rPr>
        <w:t>preliminary in that it did not vary the design of the ballot; it simply demonstrated that errors were emergent from a particular combination of task strategy and memory contents.</w:t>
      </w:r>
    </w:p>
    <w:p w14:paraId="7008A5B3" w14:textId="2ABC8C5A" w:rsidR="004120D0" w:rsidRDefault="003C31EF" w:rsidP="006355B0">
      <w:pPr>
        <w:ind w:firstLine="180"/>
        <w:rPr>
          <w:rFonts w:eastAsia="Times New Roman"/>
        </w:rPr>
      </w:pPr>
      <w:r>
        <w:rPr>
          <w:rFonts w:eastAsia="Times New Roman"/>
        </w:rPr>
        <w:t>I</w:t>
      </w:r>
      <w:r w:rsidR="006355B0" w:rsidRPr="006355B0">
        <w:rPr>
          <w:rFonts w:eastAsia="Times New Roman"/>
        </w:rPr>
        <w:t>n this paper, we describe</w:t>
      </w:r>
      <w:r>
        <w:rPr>
          <w:rFonts w:eastAsia="Times New Roman"/>
        </w:rPr>
        <w:t xml:space="preserve"> a model that represents</w:t>
      </w:r>
      <w:r w:rsidR="006355B0" w:rsidRPr="006355B0">
        <w:rPr>
          <w:rFonts w:eastAsia="Times New Roman"/>
        </w:rPr>
        <w:t xml:space="preserve"> the </w:t>
      </w:r>
      <w:r>
        <w:rPr>
          <w:rFonts w:eastAsia="Times New Roman"/>
        </w:rPr>
        <w:t xml:space="preserve">natural </w:t>
      </w:r>
      <w:r w:rsidR="006355B0" w:rsidRPr="006355B0">
        <w:rPr>
          <w:rFonts w:eastAsia="Times New Roman"/>
        </w:rPr>
        <w:t xml:space="preserve">extension of this system to </w:t>
      </w:r>
      <w:r>
        <w:rPr>
          <w:rFonts w:eastAsia="Times New Roman"/>
        </w:rPr>
        <w:t xml:space="preserve">show that errors can emerge from the interaction of strategy and ballot design. This model also works in a more challenging visual </w:t>
      </w:r>
      <w:r>
        <w:rPr>
          <w:rFonts w:eastAsia="Times New Roman"/>
        </w:rPr>
        <w:lastRenderedPageBreak/>
        <w:t xml:space="preserve">environment: it </w:t>
      </w:r>
      <w:r w:rsidR="006355B0" w:rsidRPr="006355B0">
        <w:rPr>
          <w:rFonts w:eastAsia="Times New Roman"/>
        </w:rPr>
        <w:t>handle</w:t>
      </w:r>
      <w:r>
        <w:rPr>
          <w:rFonts w:eastAsia="Times New Roman"/>
        </w:rPr>
        <w:t>s</w:t>
      </w:r>
      <w:r w:rsidR="006355B0" w:rsidRPr="006355B0">
        <w:rPr>
          <w:rFonts w:eastAsia="Times New Roman"/>
        </w:rPr>
        <w:t xml:space="preserve"> simulated</w:t>
      </w:r>
      <w:r w:rsidR="00122907">
        <w:rPr>
          <w:rFonts w:eastAsia="Times New Roman"/>
        </w:rPr>
        <w:t xml:space="preserve"> </w:t>
      </w:r>
      <w:r w:rsidR="00122907" w:rsidRPr="006355B0">
        <w:rPr>
          <w:rFonts w:eastAsia="Times New Roman"/>
        </w:rPr>
        <w:t>full</w:t>
      </w:r>
      <w:r w:rsidR="00122907">
        <w:rPr>
          <w:rFonts w:eastAsia="Times New Roman"/>
        </w:rPr>
        <w:t>-face</w:t>
      </w:r>
      <w:r w:rsidR="006355B0" w:rsidRPr="006355B0">
        <w:rPr>
          <w:rFonts w:eastAsia="Times New Roman"/>
        </w:rPr>
        <w:t xml:space="preserve"> paper ballots</w:t>
      </w:r>
      <w:r>
        <w:rPr>
          <w:rFonts w:eastAsia="Times New Roman"/>
        </w:rPr>
        <w:t>. A full-face</w:t>
      </w:r>
      <w:r w:rsidR="00D61F99">
        <w:rPr>
          <w:rFonts w:eastAsia="Times New Roman"/>
        </w:rPr>
        <w:t xml:space="preserve"> ballot</w:t>
      </w:r>
      <w:r>
        <w:rPr>
          <w:rFonts w:eastAsia="Times New Roman"/>
        </w:rPr>
        <w:t xml:space="preserve"> is one that has all the races on a single display (usually a piece of paper). </w:t>
      </w:r>
      <w:r w:rsidR="00CA536F">
        <w:rPr>
          <w:rFonts w:eastAsia="Times New Roman"/>
        </w:rPr>
        <w:t>This extension introduces new model building challenge</w:t>
      </w:r>
      <w:r w:rsidR="007455B5">
        <w:rPr>
          <w:rFonts w:eastAsia="Times New Roman"/>
        </w:rPr>
        <w:t>s. O</w:t>
      </w:r>
      <w:r w:rsidR="00CA536F">
        <w:rPr>
          <w:rFonts w:eastAsia="Times New Roman"/>
        </w:rPr>
        <w:t xml:space="preserve">ur </w:t>
      </w:r>
      <w:r w:rsidR="007455B5">
        <w:rPr>
          <w:rFonts w:eastAsia="Times New Roman"/>
        </w:rPr>
        <w:t xml:space="preserve">new </w:t>
      </w:r>
      <w:r w:rsidR="00D61F99">
        <w:rPr>
          <w:rFonts w:eastAsia="Times New Roman"/>
        </w:rPr>
        <w:t>model</w:t>
      </w:r>
      <w:r w:rsidR="00CA536F">
        <w:rPr>
          <w:rFonts w:eastAsia="Times New Roman"/>
        </w:rPr>
        <w:t>s</w:t>
      </w:r>
      <w:r w:rsidR="00D61F99">
        <w:rPr>
          <w:rFonts w:eastAsia="Times New Roman"/>
        </w:rPr>
        <w:t xml:space="preserve"> </w:t>
      </w:r>
      <w:r w:rsidR="00CA536F">
        <w:rPr>
          <w:rFonts w:eastAsia="Times New Roman"/>
        </w:rPr>
        <w:t xml:space="preserve">must </w:t>
      </w:r>
      <w:r w:rsidR="00D61F99">
        <w:rPr>
          <w:rFonts w:eastAsia="Times New Roman"/>
        </w:rPr>
        <w:t xml:space="preserve">navigate </w:t>
      </w:r>
      <w:r w:rsidR="004120D0">
        <w:rPr>
          <w:rFonts w:eastAsia="Times New Roman"/>
        </w:rPr>
        <w:t>both between and within races</w:t>
      </w:r>
      <w:r w:rsidR="007455B5">
        <w:rPr>
          <w:rFonts w:eastAsia="Times New Roman"/>
        </w:rPr>
        <w:t xml:space="preserve">, and our </w:t>
      </w:r>
      <w:r w:rsidR="00302A79">
        <w:rPr>
          <w:rFonts w:eastAsia="Times New Roman"/>
        </w:rPr>
        <w:t xml:space="preserve">model creation process </w:t>
      </w:r>
      <w:r w:rsidR="007455B5">
        <w:rPr>
          <w:rFonts w:eastAsia="Times New Roman"/>
        </w:rPr>
        <w:t>must be flexible enough to</w:t>
      </w:r>
      <w:r w:rsidR="00CA536F">
        <w:rPr>
          <w:rFonts w:eastAsia="Times New Roman"/>
        </w:rPr>
        <w:t xml:space="preserve"> explore </w:t>
      </w:r>
      <w:r>
        <w:rPr>
          <w:rFonts w:eastAsia="Times New Roman"/>
        </w:rPr>
        <w:t xml:space="preserve">an even larger </w:t>
      </w:r>
      <w:r w:rsidR="00CA536F">
        <w:rPr>
          <w:rFonts w:eastAsia="Times New Roman"/>
        </w:rPr>
        <w:t>voting strategy space</w:t>
      </w:r>
      <w:r w:rsidR="004120D0">
        <w:rPr>
          <w:rFonts w:eastAsia="Times New Roman"/>
        </w:rPr>
        <w:t xml:space="preserve">. </w:t>
      </w:r>
    </w:p>
    <w:p w14:paraId="2EFFEC3F" w14:textId="5B50B5D7" w:rsidR="006355B0" w:rsidRPr="005935F9" w:rsidRDefault="00254623" w:rsidP="006355B0">
      <w:pPr>
        <w:ind w:firstLine="180"/>
        <w:rPr>
          <w:rFonts w:eastAsia="Times New Roman"/>
        </w:rPr>
      </w:pPr>
      <w:r>
        <w:rPr>
          <w:rFonts w:eastAsia="Times New Roman"/>
        </w:rPr>
        <w:t>Unsurprisingly, t</w:t>
      </w:r>
      <w:r w:rsidR="004120D0">
        <w:rPr>
          <w:rFonts w:eastAsia="Times New Roman"/>
        </w:rPr>
        <w:t>he increased complexity of a full-face paper ballot leads to increased model error. Thus, we also describe</w:t>
      </w:r>
      <w:r w:rsidR="006355B0" w:rsidRPr="006355B0">
        <w:rPr>
          <w:rFonts w:eastAsia="Times New Roman"/>
        </w:rPr>
        <w:t xml:space="preserve"> the error rates of simulated voters on </w:t>
      </w:r>
      <w:r w:rsidR="004120D0">
        <w:rPr>
          <w:rFonts w:eastAsia="Times New Roman"/>
        </w:rPr>
        <w:t>differing</w:t>
      </w:r>
      <w:r w:rsidR="006355B0" w:rsidRPr="006355B0">
        <w:rPr>
          <w:rFonts w:eastAsia="Times New Roman"/>
        </w:rPr>
        <w:t xml:space="preserve"> simulated ballots. This represents a</w:t>
      </w:r>
      <w:r w:rsidR="000E4288">
        <w:rPr>
          <w:rFonts w:eastAsia="Times New Roman"/>
        </w:rPr>
        <w:t>n important</w:t>
      </w:r>
      <w:r w:rsidR="006355B0" w:rsidRPr="006355B0">
        <w:rPr>
          <w:rFonts w:eastAsia="Times New Roman"/>
        </w:rPr>
        <w:t xml:space="preserve"> step towards our end goal of constructing a piece of software to identify bad ballots.</w:t>
      </w:r>
    </w:p>
    <w:p w14:paraId="3AAFB41E" w14:textId="0F1A4E44" w:rsidR="005935F9" w:rsidRDefault="00733A96" w:rsidP="005935F9">
      <w:pPr>
        <w:pStyle w:val="Heading1"/>
        <w:spacing w:before="220"/>
      </w:pPr>
      <w:r>
        <w:t>Method</w:t>
      </w:r>
      <w:r w:rsidR="000B1CAA">
        <w:t xml:space="preserve"> </w:t>
      </w:r>
    </w:p>
    <w:p w14:paraId="14674BF1" w14:textId="6B35575C" w:rsidR="00733A96" w:rsidRPr="00733A96" w:rsidRDefault="00733A96" w:rsidP="00C81373">
      <w:pPr>
        <w:ind w:firstLine="0"/>
      </w:pPr>
      <w:commentRangeStart w:id="1"/>
      <w:r>
        <w:t>First, we describe the design of our experiment: the randomly generated full</w:t>
      </w:r>
      <w:r w:rsidR="002A5732">
        <w:t>-face</w:t>
      </w:r>
      <w:r w:rsidR="00ED36EE">
        <w:t xml:space="preserve"> </w:t>
      </w:r>
      <w:r>
        <w:t>ballots and our new modular system that votes on them.</w:t>
      </w:r>
      <w:commentRangeEnd w:id="1"/>
      <w:r w:rsidR="003C31EF">
        <w:rPr>
          <w:rStyle w:val="CommentReference"/>
        </w:rPr>
        <w:commentReference w:id="1"/>
      </w:r>
      <w:r>
        <w:t xml:space="preserve"> </w:t>
      </w:r>
    </w:p>
    <w:p w14:paraId="30C03FBF" w14:textId="11E68F0F" w:rsidR="00D940E3" w:rsidRDefault="00733A96" w:rsidP="00412664">
      <w:pPr>
        <w:pStyle w:val="Heading2"/>
      </w:pPr>
      <w:r>
        <w:t>Ballot Design</w:t>
      </w:r>
    </w:p>
    <w:p w14:paraId="5F4475DD" w14:textId="5520ED1D" w:rsidR="00CB088F" w:rsidRDefault="008D0128" w:rsidP="00826BD8">
      <w:pPr>
        <w:ind w:firstLine="0"/>
      </w:pPr>
      <w:r>
        <w:t>We built simulated full</w:t>
      </w:r>
      <w:r w:rsidR="00ED36EE">
        <w:t>-face</w:t>
      </w:r>
      <w:r>
        <w:t xml:space="preserve"> paper ballots for the model which consist of a virtual screen populated with several columns of races. Each race has a title, a list of candidates and their associated parties, and a list of buttons that the model can click to vote for a candidate.</w:t>
      </w:r>
      <w:r w:rsidR="00DE5904">
        <w:t xml:space="preserve"> (see Figure</w:t>
      </w:r>
      <w:r w:rsidR="004C43DA">
        <w:t xml:space="preserve"> 1</w:t>
      </w:r>
      <w:r w:rsidR="00DE5904">
        <w:t>).</w:t>
      </w:r>
      <w:r>
        <w:t xml:space="preserve"> </w:t>
      </w:r>
    </w:p>
    <w:p w14:paraId="1284D846" w14:textId="77777777" w:rsidR="009950CC" w:rsidRDefault="009950CC" w:rsidP="00826BD8">
      <w:pPr>
        <w:ind w:firstLine="0"/>
      </w:pPr>
    </w:p>
    <w:p w14:paraId="52FCC39D" w14:textId="43871FE0" w:rsidR="00D940E3" w:rsidRDefault="00CB088F" w:rsidP="000B1CAA">
      <w:pPr>
        <w:pStyle w:val="NormalSectionStart"/>
      </w:pPr>
      <w:r>
        <w:rPr>
          <w:noProof/>
        </w:rPr>
        <w:drawing>
          <wp:inline distT="0" distB="0" distL="0" distR="0" wp14:anchorId="0AE11D79" wp14:editId="4863936B">
            <wp:extent cx="325755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Ballot.JPG"/>
                    <pic:cNvPicPr/>
                  </pic:nvPicPr>
                  <pic:blipFill rotWithShape="1">
                    <a:blip r:embed="rId11" cstate="print">
                      <a:extLst>
                        <a:ext uri="{28A0092B-C50C-407E-A947-70E740481C1C}">
                          <a14:useLocalDpi xmlns:a14="http://schemas.microsoft.com/office/drawing/2010/main" val="0"/>
                        </a:ext>
                      </a:extLst>
                    </a:blip>
                    <a:srcRect r="27778" b="28177"/>
                    <a:stretch/>
                  </pic:blipFill>
                  <pic:spPr bwMode="auto">
                    <a:xfrm>
                      <a:off x="0" y="0"/>
                      <a:ext cx="3280390" cy="2429919"/>
                    </a:xfrm>
                    <a:prstGeom prst="rect">
                      <a:avLst/>
                    </a:prstGeom>
                    <a:ln>
                      <a:noFill/>
                    </a:ln>
                    <a:extLst>
                      <a:ext uri="{53640926-AAD7-44D8-BBD7-CCE9431645EC}">
                        <a14:shadowObscured xmlns:a14="http://schemas.microsoft.com/office/drawing/2010/main"/>
                      </a:ext>
                    </a:extLst>
                  </pic:spPr>
                </pic:pic>
              </a:graphicData>
            </a:graphic>
          </wp:inline>
        </w:drawing>
      </w:r>
    </w:p>
    <w:p w14:paraId="573CAA2F" w14:textId="6EB56A23" w:rsidR="00937586" w:rsidRDefault="00937586" w:rsidP="00E46A93">
      <w:pPr>
        <w:jc w:val="center"/>
      </w:pPr>
    </w:p>
    <w:p w14:paraId="40CF2ADC" w14:textId="0E756B16" w:rsidR="00E46A93" w:rsidRDefault="00E46A93" w:rsidP="00E46A93">
      <w:pPr>
        <w:jc w:val="center"/>
      </w:pPr>
      <w:r>
        <w:t>Figure 1:</w:t>
      </w:r>
      <w:r w:rsidR="00ED728F">
        <w:t xml:space="preserve"> Part (top left corner) </w:t>
      </w:r>
      <w:r w:rsidR="004372DB">
        <w:t>of a</w:t>
      </w:r>
      <w:r w:rsidR="00897322">
        <w:t xml:space="preserve"> simulated ballot</w:t>
      </w:r>
      <w:r w:rsidR="00DE3395">
        <w:t>.</w:t>
      </w:r>
    </w:p>
    <w:p w14:paraId="0ABE2439" w14:textId="3D64C5AA" w:rsidR="00E46A93" w:rsidRPr="00E46A93" w:rsidRDefault="00E46A93" w:rsidP="00E46A93">
      <w:pPr>
        <w:jc w:val="center"/>
      </w:pPr>
    </w:p>
    <w:p w14:paraId="0ACE37C8" w14:textId="59560ADE" w:rsidR="00AC5F66" w:rsidRDefault="008D0128" w:rsidP="00826BD8">
      <w:r>
        <w:t>The resulting simulation is not quite the same as a</w:t>
      </w:r>
      <w:r w:rsidR="003C31EF">
        <w:t xml:space="preserve">n actual </w:t>
      </w:r>
      <w:r>
        <w:t>paper ballot</w:t>
      </w:r>
      <w:r w:rsidR="003C31EF">
        <w:t xml:space="preserve">. For example, </w:t>
      </w:r>
      <w:r>
        <w:t>the model clicks on a button instead of filling in a circle</w:t>
      </w:r>
      <w:r w:rsidR="00E320FC">
        <w:t xml:space="preserve"> and does not </w:t>
      </w:r>
      <w:r>
        <w:t xml:space="preserve">obscure the ballot with </w:t>
      </w:r>
      <w:r w:rsidR="00D940E3">
        <w:t>its</w:t>
      </w:r>
      <w:r>
        <w:t xml:space="preserve"> hand</w:t>
      </w:r>
      <w:r w:rsidR="003C31EF">
        <w:t xml:space="preserve"> while doing so</w:t>
      </w:r>
      <w:r>
        <w:t>. However, the ballot is similar</w:t>
      </w:r>
      <w:r w:rsidR="003C31EF">
        <w:t xml:space="preserve"> in visual layout, which we believe is similar</w:t>
      </w:r>
      <w:r>
        <w:t xml:space="preserve"> enough to cause many of the same errors we expect human</w:t>
      </w:r>
      <w:r w:rsidR="003C31EF">
        <w:t xml:space="preserve"> voter</w:t>
      </w:r>
      <w:r>
        <w:t xml:space="preserve">s to make. </w:t>
      </w:r>
    </w:p>
    <w:p w14:paraId="112D0286" w14:textId="6517359D" w:rsidR="00906918" w:rsidRDefault="003C31EF" w:rsidP="00826BD8">
      <w:r>
        <w:t>Because ACT-R’s nascent ability to group visual items is somewhat limited (</w:t>
      </w:r>
      <w:proofErr w:type="spellStart"/>
      <w:r>
        <w:t>Lindstedt</w:t>
      </w:r>
      <w:proofErr w:type="spellEnd"/>
      <w:r>
        <w:t xml:space="preserve"> &amp; Byrne, </w:t>
      </w:r>
      <w:r w:rsidR="001C1B81">
        <w:t>2018</w:t>
      </w:r>
      <w:r>
        <w:t>), we had to work around this. So, t</w:t>
      </w:r>
      <w:r w:rsidR="004D6F74" w:rsidRPr="004D6F74">
        <w:t>o help the model navigate, we colored the race header red, the candidates purple, and the parties blue</w:t>
      </w:r>
      <w:r w:rsidR="00705628">
        <w:t xml:space="preserve">. </w:t>
      </w:r>
      <w:r w:rsidR="007321CA">
        <w:t xml:space="preserve">The coloring allows the model to make visual location </w:t>
      </w:r>
      <w:r w:rsidR="007321CA">
        <w:t>requests like “the closest red text in the column to the right” (when finding the closest race) or “the closest purple text to my current position” (when finding the candidate group of the currently attended race).</w:t>
      </w:r>
      <w:r w:rsidR="00D239D8">
        <w:t xml:space="preserve"> </w:t>
      </w:r>
      <w:r w:rsidR="00705628">
        <w:t xml:space="preserve">Since </w:t>
      </w:r>
      <w:r>
        <w:t xml:space="preserve">we suspect </w:t>
      </w:r>
      <w:r w:rsidR="00705628">
        <w:t>humans</w:t>
      </w:r>
      <w:r w:rsidR="002518A4">
        <w:t xml:space="preserve"> can also reliably differentiate between race header</w:t>
      </w:r>
      <w:r w:rsidR="00424F6C">
        <w:t>s,</w:t>
      </w:r>
      <w:r w:rsidR="002518A4">
        <w:t xml:space="preserve"> candidates</w:t>
      </w:r>
      <w:r w:rsidR="00424F6C">
        <w:t>, and parties</w:t>
      </w:r>
      <w:r w:rsidR="002518A4">
        <w:t xml:space="preserve"> by </w:t>
      </w:r>
      <w:r w:rsidR="00424F6C">
        <w:t xml:space="preserve">using the </w:t>
      </w:r>
      <w:r w:rsidR="002518A4">
        <w:t xml:space="preserve">visual characteristics of the ballot, </w:t>
      </w:r>
      <w:r>
        <w:t xml:space="preserve">we believe </w:t>
      </w:r>
      <w:r w:rsidR="002518A4">
        <w:t>coloring the ballot does not give the model an unfair advantage.</w:t>
      </w:r>
      <w:r>
        <w:t xml:space="preserve"> However, we are exploring alternative ways to work around this problem.</w:t>
      </w:r>
    </w:p>
    <w:p w14:paraId="02A49AA3" w14:textId="76FB3DB2" w:rsidR="00E11F3C" w:rsidRDefault="00E11F3C" w:rsidP="00E11F3C">
      <w:pPr>
        <w:pStyle w:val="Heading2"/>
      </w:pPr>
      <w:r>
        <w:t>Model Design</w:t>
      </w:r>
    </w:p>
    <w:p w14:paraId="099A69DF" w14:textId="5C98ACA3" w:rsidR="008621DD" w:rsidRDefault="00774D8B" w:rsidP="008621DD">
      <w:pPr>
        <w:ind w:firstLine="0"/>
      </w:pPr>
      <w:r>
        <w:t>We built the model</w:t>
      </w:r>
      <w:r w:rsidR="001D4A33">
        <w:t xml:space="preserve"> </w:t>
      </w:r>
      <w:r>
        <w:t>with one overarching goal in mind:</w:t>
      </w:r>
      <w:r w:rsidRPr="00774D8B">
        <w:t xml:space="preserve"> </w:t>
      </w:r>
      <w:r>
        <w:t xml:space="preserve">to have the ability to </w:t>
      </w:r>
      <w:r w:rsidRPr="00774D8B">
        <w:t>simulate as wide an array of voters as possible.</w:t>
      </w:r>
    </w:p>
    <w:p w14:paraId="69D55D3C" w14:textId="228BAEFC" w:rsidR="008621DD" w:rsidRDefault="00C56C04" w:rsidP="008621DD">
      <w:r>
        <w:t>Our</w:t>
      </w:r>
      <w:r w:rsidR="008621DD" w:rsidRPr="008621DD">
        <w:t xml:space="preserve"> modular system split a simulated voter’s strategy into </w:t>
      </w:r>
      <w:r w:rsidR="006C6EB0">
        <w:t>four</w:t>
      </w:r>
      <w:r w:rsidR="008621DD" w:rsidRPr="008621DD">
        <w:t xml:space="preserve"> different pieces: </w:t>
      </w:r>
      <w:r w:rsidR="001D4A33">
        <w:t xml:space="preserve">(1) </w:t>
      </w:r>
      <w:r w:rsidR="008621DD" w:rsidRPr="008621DD">
        <w:t xml:space="preserve">macronavigation, the process of moving from one race to the next; </w:t>
      </w:r>
      <w:r w:rsidR="001D4A33">
        <w:t xml:space="preserve">(2) </w:t>
      </w:r>
      <w:r w:rsidR="00A61025">
        <w:t xml:space="preserve">visual </w:t>
      </w:r>
      <w:r w:rsidR="008621DD" w:rsidRPr="008621DD">
        <w:t>encoding, the process of determining the race, party, and candidate visual groups</w:t>
      </w:r>
      <w:r w:rsidR="00DA44CF">
        <w:t xml:space="preserve"> for each race</w:t>
      </w:r>
      <w:r w:rsidR="008621DD" w:rsidRPr="008621DD">
        <w:t xml:space="preserve">; </w:t>
      </w:r>
      <w:r w:rsidR="001D4A33">
        <w:t xml:space="preserve">(3) </w:t>
      </w:r>
      <w:r w:rsidR="008621DD" w:rsidRPr="008621DD">
        <w:t xml:space="preserve">micronavigation, the process of </w:t>
      </w:r>
      <w:r w:rsidR="00C1520E">
        <w:t>finding the intended candidate to vote for within each race</w:t>
      </w:r>
      <w:r w:rsidR="008621DD" w:rsidRPr="008621DD">
        <w:t xml:space="preserve">; and </w:t>
      </w:r>
      <w:r w:rsidR="001D4A33">
        <w:t>(4) selection</w:t>
      </w:r>
      <w:r w:rsidR="008621DD" w:rsidRPr="008621DD">
        <w:t xml:space="preserve">, the process of </w:t>
      </w:r>
      <w:r w:rsidR="008621DD" w:rsidRPr="004C7429">
        <w:t xml:space="preserve">actually clicking on the button corresponding to the chosen candidate. </w:t>
      </w:r>
      <w:r w:rsidR="00C1520E">
        <w:t>At runtime we s</w:t>
      </w:r>
      <w:r w:rsidR="008621DD" w:rsidRPr="004C7429">
        <w:t>elect</w:t>
      </w:r>
      <w:r w:rsidR="001D4A33">
        <w:t>ed</w:t>
      </w:r>
      <w:r w:rsidR="008621DD" w:rsidRPr="004C7429">
        <w:t xml:space="preserve"> one strategy from each of these categories and </w:t>
      </w:r>
      <w:r w:rsidR="00DA699B">
        <w:t>combine them together</w:t>
      </w:r>
      <w:r w:rsidR="00962278">
        <w:t xml:space="preserve"> with a declarative memory file</w:t>
      </w:r>
      <w:r w:rsidR="00DA699B">
        <w:t xml:space="preserve"> to build an ACT-R </w:t>
      </w:r>
      <w:r w:rsidR="00306F09">
        <w:t>model</w:t>
      </w:r>
      <w:r w:rsidR="008621DD" w:rsidRPr="004C7429">
        <w:t xml:space="preserve">. Note that </w:t>
      </w:r>
      <w:r w:rsidR="001D4A33">
        <w:t>how the model does pieces 2–4 was taken directly from the Wang et al. (2019) model.</w:t>
      </w:r>
    </w:p>
    <w:p w14:paraId="7C4E6646" w14:textId="155D7FC9" w:rsidR="00E7488F" w:rsidRDefault="00A53597" w:rsidP="0013380C">
      <w:pPr>
        <w:pStyle w:val="Heading2"/>
      </w:pPr>
      <w:r>
        <w:t xml:space="preserve">Designing </w:t>
      </w:r>
      <w:r w:rsidR="00C67C01">
        <w:t xml:space="preserve">A </w:t>
      </w:r>
      <w:r>
        <w:t>New Strateg</w:t>
      </w:r>
      <w:r w:rsidR="00C67C01">
        <w:t>y</w:t>
      </w:r>
    </w:p>
    <w:p w14:paraId="49F5211D" w14:textId="6F15FF01" w:rsidR="00EB3B39" w:rsidRDefault="00EB3B39" w:rsidP="00EB3B39">
      <w:pPr>
        <w:ind w:firstLine="0"/>
      </w:pPr>
      <w:r w:rsidRPr="00EB3B39">
        <w:t xml:space="preserve">We first built the most obvious </w:t>
      </w:r>
      <w:r w:rsidR="001D4A33">
        <w:t>option</w:t>
      </w:r>
      <w:r w:rsidRPr="00EB3B39">
        <w:t xml:space="preserve"> for each </w:t>
      </w:r>
      <w:r w:rsidR="009A24FE">
        <w:t xml:space="preserve">strategy </w:t>
      </w:r>
      <w:r w:rsidRPr="00EB3B39">
        <w:t>catego</w:t>
      </w:r>
      <w:r w:rsidR="009A24FE">
        <w:t>ry</w:t>
      </w:r>
      <w:r w:rsidR="004D206D">
        <w:t xml:space="preserve"> because we wanted our</w:t>
      </w:r>
      <w:r w:rsidRPr="00EB3B39">
        <w:t xml:space="preserve"> initial strategies</w:t>
      </w:r>
      <w:r w:rsidR="009A24FE">
        <w:t xml:space="preserve"> </w:t>
      </w:r>
      <w:r w:rsidR="004D206D">
        <w:t>to lead</w:t>
      </w:r>
      <w:r w:rsidR="009A24FE">
        <w:t xml:space="preserve"> to a composite voting strategy with</w:t>
      </w:r>
      <w:r w:rsidRPr="00EB3B39">
        <w:t xml:space="preserve"> no errors. </w:t>
      </w:r>
      <w:r w:rsidR="004D206D">
        <w:t xml:space="preserve">We </w:t>
      </w:r>
      <w:r w:rsidR="001D4A33">
        <w:t>wanted to ensure</w:t>
      </w:r>
      <w:r w:rsidR="004D206D">
        <w:t xml:space="preserve"> that our model worked before we could start varying pieces to induce errors.</w:t>
      </w:r>
      <w:r w:rsidRPr="00EB3B39">
        <w:t xml:space="preserve"> </w:t>
      </w:r>
    </w:p>
    <w:p w14:paraId="761FC40C" w14:textId="61C63987" w:rsidR="00AD0C00" w:rsidRDefault="00F32EAB" w:rsidP="00F32EAB">
      <w:r>
        <w:t>O</w:t>
      </w:r>
      <w:r w:rsidR="00EB3B39" w:rsidRPr="00EB3B39">
        <w:t>ur</w:t>
      </w:r>
      <w:r w:rsidR="000A1969">
        <w:t xml:space="preserve"> first strategy</w:t>
      </w:r>
      <w:r w:rsidR="002B09FC">
        <w:t xml:space="preserve"> after these obvious ones</w:t>
      </w:r>
      <w:r w:rsidR="000A1969">
        <w:t xml:space="preserve"> was a non-standard macronavigation strategy. Our</w:t>
      </w:r>
      <w:r w:rsidR="00EB3B39" w:rsidRPr="00EB3B39">
        <w:t xml:space="preserve"> model’s </w:t>
      </w:r>
      <w:r w:rsidR="00E65B1F">
        <w:t>standard</w:t>
      </w:r>
      <w:r w:rsidR="00EB3B39" w:rsidRPr="00EB3B39">
        <w:t xml:space="preserve"> macronavigation strategy was </w:t>
      </w:r>
      <w:r w:rsidR="00EB3B39" w:rsidRPr="00017D6D">
        <w:rPr>
          <w:i/>
          <w:iCs/>
        </w:rPr>
        <w:t>top to bottom left to right</w:t>
      </w:r>
      <w:r w:rsidR="00EB3B39" w:rsidRPr="00EB3B39">
        <w:t xml:space="preserve">; that is, the model started in the top left corner and went all the way to the bottom </w:t>
      </w:r>
      <w:r w:rsidR="001D4A33">
        <w:t xml:space="preserve">of the column </w:t>
      </w:r>
      <w:r w:rsidR="00EB3B39" w:rsidRPr="00EB3B39">
        <w:t>and then went over to the next column to the right and again went top</w:t>
      </w:r>
      <w:r w:rsidR="001D4A33">
        <w:t>-</w:t>
      </w:r>
      <w:r w:rsidR="00EB3B39" w:rsidRPr="00EB3B39">
        <w:t>to</w:t>
      </w:r>
      <w:r w:rsidR="001D4A33">
        <w:t>-</w:t>
      </w:r>
      <w:r w:rsidR="00EB3B39" w:rsidRPr="00EB3B39">
        <w:t xml:space="preserve">bottom, </w:t>
      </w:r>
      <w:r w:rsidR="000A1969">
        <w:t>repeating</w:t>
      </w:r>
      <w:r w:rsidR="00EB3B39" w:rsidRPr="00EB3B39">
        <w:t xml:space="preserve"> until </w:t>
      </w:r>
      <w:r w:rsidR="005407A0">
        <w:t xml:space="preserve">it was </w:t>
      </w:r>
      <w:r w:rsidR="00EB3B39" w:rsidRPr="00EB3B39">
        <w:t xml:space="preserve">finished. This is the most obvious method of macronavigation, and </w:t>
      </w:r>
      <w:r w:rsidR="00033FD4">
        <w:t>as</w:t>
      </w:r>
      <w:r w:rsidR="00EB3B39" w:rsidRPr="00EB3B39">
        <w:t xml:space="preserve"> noted above resulted in no mistaken votes</w:t>
      </w:r>
      <w:r w:rsidR="00017D6D">
        <w:t xml:space="preserve">. </w:t>
      </w:r>
      <w:r w:rsidR="001D4A33">
        <w:t>T</w:t>
      </w:r>
      <w:r w:rsidR="00017D6D">
        <w:t xml:space="preserve">he first </w:t>
      </w:r>
      <w:r w:rsidR="001D4A33">
        <w:t>alternative</w:t>
      </w:r>
      <w:r w:rsidR="00017D6D">
        <w:t xml:space="preserve"> macronavigation strategy we built </w:t>
      </w:r>
      <w:r w:rsidR="00017D6D" w:rsidRPr="00017D6D">
        <w:t>was</w:t>
      </w:r>
      <w:r w:rsidR="00017D6D" w:rsidRPr="00017D6D">
        <w:rPr>
          <w:i/>
          <w:iCs/>
        </w:rPr>
        <w:t xml:space="preserve"> left to right top to bottom</w:t>
      </w:r>
      <w:r w:rsidR="00017D6D">
        <w:t xml:space="preserve">. </w:t>
      </w:r>
    </w:p>
    <w:p w14:paraId="66A4AC34" w14:textId="3C8B1150" w:rsidR="00DB00C3" w:rsidRDefault="00AD0C00" w:rsidP="00DB00C3">
      <w:r>
        <w:t xml:space="preserve">The </w:t>
      </w:r>
      <w:r>
        <w:rPr>
          <w:i/>
          <w:iCs/>
        </w:rPr>
        <w:t>left to right top to bottom</w:t>
      </w:r>
      <w:r w:rsidR="00017D6D">
        <w:t xml:space="preserve"> strategy </w:t>
      </w:r>
      <w:r w:rsidR="009B2EB2">
        <w:t>starts</w:t>
      </w:r>
      <w:r w:rsidR="00017D6D">
        <w:t xml:space="preserve"> on the</w:t>
      </w:r>
      <w:r>
        <w:t xml:space="preserve"> upper leftmost race on the ballot. It then proceed</w:t>
      </w:r>
      <w:r w:rsidR="009B2EB2">
        <w:t>s</w:t>
      </w:r>
      <w:r>
        <w:t xml:space="preserve"> to the right, navigating to the closest race </w:t>
      </w:r>
      <w:r w:rsidR="00F776A4">
        <w:t xml:space="preserve">to the last race it voted on </w:t>
      </w:r>
      <w:r w:rsidR="00A3225E">
        <w:t>in the next column</w:t>
      </w:r>
      <w:r w:rsidR="00F776A4">
        <w:t xml:space="preserve"> over,</w:t>
      </w:r>
      <w:r w:rsidR="00A3225E">
        <w:t xml:space="preserve"> </w:t>
      </w:r>
      <w:r>
        <w:t>and repeating until it vote</w:t>
      </w:r>
      <w:r w:rsidR="009B2EB2">
        <w:t>s</w:t>
      </w:r>
      <w:r>
        <w:t xml:space="preserve"> on a race in the last column. Then, it </w:t>
      </w:r>
      <w:r w:rsidR="003162A2">
        <w:t>goes</w:t>
      </w:r>
      <w:r>
        <w:t xml:space="preserve"> back to the beginning of the row, </w:t>
      </w:r>
      <w:r w:rsidR="003162A2">
        <w:t>finds</w:t>
      </w:r>
      <w:r>
        <w:t xml:space="preserve"> the next race down in </w:t>
      </w:r>
      <w:r w:rsidR="009950CC">
        <w:t xml:space="preserve">the </w:t>
      </w:r>
      <w:r w:rsidR="00557C01">
        <w:t>left</w:t>
      </w:r>
      <w:r>
        <w:t xml:space="preserve"> column, and repeat</w:t>
      </w:r>
      <w:r w:rsidR="001F5A15">
        <w:t>s</w:t>
      </w:r>
      <w:r>
        <w:t xml:space="preserve"> voting from left to right. The model </w:t>
      </w:r>
      <w:r w:rsidR="003B1B19">
        <w:t>continue</w:t>
      </w:r>
      <w:r w:rsidR="000145CE">
        <w:t>s</w:t>
      </w:r>
      <w:r>
        <w:t xml:space="preserve"> until it </w:t>
      </w:r>
      <w:r w:rsidR="00CF0FD9">
        <w:t>runs</w:t>
      </w:r>
      <w:r>
        <w:t xml:space="preserve"> out of new races in the </w:t>
      </w:r>
      <w:r w:rsidR="00557C01">
        <w:t>left</w:t>
      </w:r>
      <w:r>
        <w:t xml:space="preserve"> column.</w:t>
      </w:r>
    </w:p>
    <w:p w14:paraId="2F4A5352" w14:textId="02AAE508" w:rsidR="00783E82" w:rsidRDefault="00DC6946" w:rsidP="00543955">
      <w:r>
        <w:t xml:space="preserve">On our ballots the </w:t>
      </w:r>
      <w:r w:rsidR="001C1ECA">
        <w:t xml:space="preserve">races in each column </w:t>
      </w:r>
      <w:r>
        <w:t>are</w:t>
      </w:r>
      <w:r w:rsidR="001C1ECA">
        <w:t xml:space="preserve"> </w:t>
      </w:r>
      <w:r w:rsidR="00057352">
        <w:t xml:space="preserve">horizontally </w:t>
      </w:r>
      <w:r w:rsidR="001C1ECA">
        <w:t xml:space="preserve">aligned, as might be expected. However, when race lengths </w:t>
      </w:r>
      <w:r w:rsidR="00F50E32">
        <w:t>are allowed to vary</w:t>
      </w:r>
      <w:r w:rsidR="00051418">
        <w:t xml:space="preserve">, </w:t>
      </w:r>
      <w:r w:rsidR="001C1ECA">
        <w:t xml:space="preserve">races </w:t>
      </w:r>
      <w:r w:rsidR="00C818B5">
        <w:t xml:space="preserve">in different columns </w:t>
      </w:r>
      <w:r w:rsidR="008421B3">
        <w:t>are</w:t>
      </w:r>
      <w:r w:rsidR="001C1ECA">
        <w:t xml:space="preserve"> not </w:t>
      </w:r>
      <w:r w:rsidR="00C818B5">
        <w:rPr>
          <w:i/>
          <w:iCs/>
        </w:rPr>
        <w:t>vertically</w:t>
      </w:r>
      <w:r w:rsidR="001C1ECA">
        <w:t xml:space="preserve"> aligned, as the generation process </w:t>
      </w:r>
      <w:r w:rsidR="00C840A7">
        <w:t>always placed</w:t>
      </w:r>
      <w:r w:rsidR="001C1ECA">
        <w:t xml:space="preserve"> each race a set distance below the last race. Because our new </w:t>
      </w:r>
    </w:p>
    <w:p w14:paraId="27FE4D6D" w14:textId="3BFEB161" w:rsidR="00BF53CF" w:rsidRDefault="00BF53CF" w:rsidP="000E3948">
      <w:pPr>
        <w:ind w:firstLine="0"/>
        <w:rPr>
          <w:noProof/>
        </w:rPr>
        <w:sectPr w:rsidR="00BF53CF" w:rsidSect="00906918">
          <w:type w:val="continuous"/>
          <w:pgSz w:w="12240" w:h="15840" w:code="1"/>
          <w:pgMar w:top="1440" w:right="1080" w:bottom="1080" w:left="1080" w:header="720" w:footer="720" w:gutter="0"/>
          <w:cols w:num="2" w:space="360"/>
        </w:sectPr>
      </w:pPr>
    </w:p>
    <w:p w14:paraId="266D21C7" w14:textId="77777777" w:rsidR="00842592" w:rsidRDefault="00842592" w:rsidP="00543955">
      <w:pPr>
        <w:ind w:firstLine="0"/>
        <w:rPr>
          <w:noProof/>
        </w:rPr>
      </w:pPr>
    </w:p>
    <w:p w14:paraId="607A7646" w14:textId="732B2F8A" w:rsidR="006129FD" w:rsidRDefault="006129FD" w:rsidP="006129FD">
      <w:pPr>
        <w:ind w:firstLine="0"/>
        <w:rPr>
          <w:noProof/>
        </w:rPr>
        <w:sectPr w:rsidR="006129FD" w:rsidSect="00BF53CF">
          <w:type w:val="continuous"/>
          <w:pgSz w:w="12240" w:h="15840" w:code="1"/>
          <w:pgMar w:top="1440" w:right="1080" w:bottom="1080" w:left="1080" w:header="720" w:footer="720" w:gutter="0"/>
          <w:cols w:space="360"/>
        </w:sectPr>
      </w:pPr>
    </w:p>
    <w:p w14:paraId="54B9C632" w14:textId="431618C3" w:rsidR="00EA3783" w:rsidRPr="00EA3783" w:rsidRDefault="00EA3783" w:rsidP="00EA3783">
      <w:pPr>
        <w:ind w:firstLine="0"/>
        <w:jc w:val="center"/>
      </w:pPr>
      <w:r w:rsidRPr="00EA3783">
        <w:t>Figure 2: The green arrows mark the first part of the left-to-right-top-to-bottom model’s voting pattern on this specific ballot. The model skips CommisionerofAgriculture.</w:t>
      </w:r>
    </w:p>
    <w:p w14:paraId="02654172" w14:textId="77777777" w:rsidR="00EA3783" w:rsidRPr="00EA3783" w:rsidRDefault="00EA3783" w:rsidP="00EB2E81">
      <w:pPr>
        <w:ind w:firstLine="0"/>
      </w:pPr>
    </w:p>
    <w:p w14:paraId="1DF83231" w14:textId="55AA53FF" w:rsidR="00EA3783" w:rsidRDefault="00EA3783" w:rsidP="00EB2E81">
      <w:pPr>
        <w:ind w:firstLine="0"/>
        <w:rPr>
          <w:i/>
          <w:iCs/>
        </w:rPr>
        <w:sectPr w:rsidR="00EA3783" w:rsidSect="00EA3783">
          <w:type w:val="continuous"/>
          <w:pgSz w:w="12240" w:h="15840" w:code="1"/>
          <w:pgMar w:top="1440" w:right="1080" w:bottom="1080" w:left="1080" w:header="720" w:footer="720" w:gutter="0"/>
          <w:cols w:space="360"/>
        </w:sectPr>
      </w:pPr>
    </w:p>
    <w:p w14:paraId="71210D57" w14:textId="77777777" w:rsidR="00547415" w:rsidRDefault="00547415" w:rsidP="00547415">
      <w:r>
        <w:t xml:space="preserve">macronavigation strategy proceeded initially from left to right, when races were vertically misaligned our model </w:t>
      </w:r>
      <w:r w:rsidRPr="001C1ECA">
        <w:rPr>
          <w:i/>
          <w:iCs/>
        </w:rPr>
        <w:t>could</w:t>
      </w:r>
      <w:r>
        <w:t xml:space="preserve"> </w:t>
      </w:r>
    </w:p>
    <w:p w14:paraId="579573EF" w14:textId="41C0D6AB" w:rsidR="00EB2E81" w:rsidRDefault="00EB2E81" w:rsidP="00EB2E81">
      <w:pPr>
        <w:ind w:firstLine="0"/>
      </w:pPr>
      <w:r>
        <w:rPr>
          <w:i/>
          <w:iCs/>
        </w:rPr>
        <w:t>miss races</w:t>
      </w:r>
      <w:r>
        <w:t xml:space="preserve">. Note that when the ballot is a perfect grid where all races are vertically aligned, the model does </w:t>
      </w:r>
      <w:r w:rsidRPr="001D4A33">
        <w:rPr>
          <w:i/>
          <w:iCs/>
        </w:rPr>
        <w:t>not</w:t>
      </w:r>
      <w:r>
        <w:t xml:space="preserve"> make errors. It is the interaction of this strategy with the design of the ballot that results in errors. For an example of the model missing a race on a typical ballot, see Figure 2. </w:t>
      </w:r>
    </w:p>
    <w:p w14:paraId="1B8D8D04" w14:textId="77777777" w:rsidR="00EB2E81" w:rsidRDefault="00EB2E81" w:rsidP="00EB2E81">
      <w:r>
        <w:t xml:space="preserve">In Figure 2, when the model reaches the third race down in the left column (“United States Representative District 7”) it votes on that race and then proceeds right along the row, selecting and voting on the closest race and repeating until it reaches the last column. The model then returns to the race at the beginning of the row and proceeds to the first race on the next row down (“Governor”). Here is where it makes its mistake: because the “Railroad Commissioner” race is the closest race to “Governor,” the model votes on “Railroad Commissioner” for its second race in the row and so skips Commissioner of Agriculture. It never returns and votes on this race. </w:t>
      </w:r>
    </w:p>
    <w:p w14:paraId="5B620624" w14:textId="3449AF66" w:rsidR="00842592" w:rsidRPr="00842592" w:rsidRDefault="00842592" w:rsidP="00842592">
      <w:r>
        <w:t>W</w:t>
      </w:r>
      <w:r w:rsidRPr="00842592">
        <w:t>e observed that the races our new strategy missed depended on the layout of the races on the ballot</w:t>
      </w:r>
      <w:r w:rsidR="00110B5F">
        <w:t xml:space="preserve"> and determined it was critical to understand if this was systematic.</w:t>
      </w:r>
      <w:r w:rsidRPr="00842592">
        <w:t xml:space="preserve">  </w:t>
      </w:r>
    </w:p>
    <w:p w14:paraId="752FB14F" w14:textId="65D94612" w:rsidR="00170365" w:rsidRPr="006129FD" w:rsidRDefault="00BF53CF" w:rsidP="00170365">
      <w:pPr>
        <w:pStyle w:val="Heading2"/>
        <w:rPr>
          <w:szCs w:val="22"/>
        </w:rPr>
      </w:pPr>
      <w:r w:rsidRPr="006129FD">
        <w:rPr>
          <w:noProof/>
          <w:szCs w:val="22"/>
        </w:rPr>
        <w:drawing>
          <wp:anchor distT="0" distB="0" distL="114300" distR="114300" simplePos="0" relativeHeight="251658240" behindDoc="0" locked="0" layoutInCell="1" allowOverlap="1" wp14:anchorId="1005A06E" wp14:editId="1E261715">
            <wp:simplePos x="0" y="0"/>
            <wp:positionH relativeFrom="margin">
              <wp:posOffset>0</wp:posOffset>
            </wp:positionH>
            <wp:positionV relativeFrom="page">
              <wp:posOffset>825500</wp:posOffset>
            </wp:positionV>
            <wp:extent cx="6400800" cy="402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16093"/>
                    <a:stretch/>
                  </pic:blipFill>
                  <pic:spPr bwMode="auto">
                    <a:xfrm>
                      <a:off x="0" y="0"/>
                      <a:ext cx="6400800" cy="402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365" w:rsidRPr="006129FD">
        <w:rPr>
          <w:szCs w:val="22"/>
        </w:rPr>
        <w:t>Experiments</w:t>
      </w:r>
    </w:p>
    <w:p w14:paraId="41B209E7" w14:textId="4FA968DD" w:rsidR="00170365" w:rsidRDefault="001D4A33" w:rsidP="00170365">
      <w:pPr>
        <w:ind w:firstLine="0"/>
      </w:pPr>
      <w:r>
        <w:t xml:space="preserve">Once </w:t>
      </w:r>
      <w:r w:rsidR="002E7187">
        <w:t xml:space="preserve">we had a simulated voter making structure-based mistakes, we decided to test how these mistakes changed as </w:t>
      </w:r>
      <w:r>
        <w:t>a function of the ballot layout</w:t>
      </w:r>
      <w:r w:rsidR="002E7187">
        <w:t xml:space="preserve">. </w:t>
      </w:r>
      <w:r w:rsidR="00170365">
        <w:t>Initially, our ballot was static, consisting of a manually</w:t>
      </w:r>
      <w:r>
        <w:t>-</w:t>
      </w:r>
      <w:r w:rsidR="00170365">
        <w:t>positioned set of races and candidates. Our first step was modifying the ballot so it could be dynamically generated. Every time we ran the model, our generation process allowed us to vary the vertical spacing between races, the vertical space between the race header and the candidates, and the vertical space between candidates. We chose ranges of the variables that led to ballots our model could still realistically parse but that nevertheless were visually distinct (see Table 1). As the ballot was generated each race was randomly selected to have between 1 and 4 candidates.</w:t>
      </w:r>
    </w:p>
    <w:p w14:paraId="3128CCCA" w14:textId="77777777" w:rsidR="003805D8" w:rsidRDefault="003805D8" w:rsidP="00170365">
      <w:pPr>
        <w:ind w:firstLine="0"/>
      </w:pPr>
    </w:p>
    <w:p w14:paraId="70B4BB0E" w14:textId="77777777" w:rsidR="003805D8" w:rsidRDefault="003805D8" w:rsidP="003805D8">
      <w:pPr>
        <w:pStyle w:val="Figure"/>
      </w:pPr>
      <w:r>
        <w:t>Table 1: Ballot Layout Variables</w:t>
      </w:r>
    </w:p>
    <w:p w14:paraId="6078F39B" w14:textId="77777777" w:rsidR="003805D8" w:rsidRDefault="003805D8" w:rsidP="003805D8">
      <w:pPr>
        <w:pStyle w:val="NormalSectionStart"/>
      </w:pPr>
    </w:p>
    <w:tbl>
      <w:tblPr>
        <w:tblW w:w="0" w:type="auto"/>
        <w:tblLook w:val="0000" w:firstRow="0" w:lastRow="0" w:firstColumn="0" w:lastColumn="0" w:noHBand="0" w:noVBand="0"/>
      </w:tblPr>
      <w:tblGrid>
        <w:gridCol w:w="3226"/>
        <w:gridCol w:w="1400"/>
      </w:tblGrid>
      <w:tr w:rsidR="003805D8" w14:paraId="740226F8" w14:textId="77777777" w:rsidTr="00D77647">
        <w:trPr>
          <w:trHeight w:val="255"/>
          <w:tblHeader/>
        </w:trPr>
        <w:tc>
          <w:tcPr>
            <w:tcW w:w="0" w:type="auto"/>
            <w:tcBorders>
              <w:top w:val="single" w:sz="2" w:space="0" w:color="auto"/>
              <w:bottom w:val="single" w:sz="2" w:space="0" w:color="auto"/>
            </w:tcBorders>
          </w:tcPr>
          <w:p w14:paraId="1B267453" w14:textId="77777777" w:rsidR="003805D8" w:rsidRDefault="003805D8" w:rsidP="001C3368">
            <w:pPr>
              <w:pStyle w:val="TableContent"/>
            </w:pPr>
            <w:r>
              <w:t>Variable</w:t>
            </w:r>
          </w:p>
        </w:tc>
        <w:tc>
          <w:tcPr>
            <w:tcW w:w="0" w:type="auto"/>
            <w:tcBorders>
              <w:top w:val="single" w:sz="2" w:space="0" w:color="auto"/>
              <w:bottom w:val="single" w:sz="2" w:space="0" w:color="auto"/>
            </w:tcBorders>
          </w:tcPr>
          <w:p w14:paraId="2D496706" w14:textId="77777777" w:rsidR="003805D8" w:rsidRDefault="003805D8" w:rsidP="001C3368">
            <w:pPr>
              <w:pStyle w:val="TableContent"/>
            </w:pPr>
            <w:r>
              <w:t>Range (Pixels)</w:t>
            </w:r>
          </w:p>
        </w:tc>
      </w:tr>
      <w:tr w:rsidR="003805D8" w14:paraId="4ADA0FC0" w14:textId="77777777" w:rsidTr="00D77647">
        <w:trPr>
          <w:trHeight w:val="267"/>
          <w:tblHeader/>
        </w:trPr>
        <w:tc>
          <w:tcPr>
            <w:tcW w:w="0" w:type="auto"/>
          </w:tcPr>
          <w:p w14:paraId="119DF77A" w14:textId="77777777" w:rsidR="003805D8" w:rsidRDefault="003805D8" w:rsidP="001C3368">
            <w:pPr>
              <w:pStyle w:val="TableContent"/>
            </w:pPr>
            <w:r>
              <w:t>Space between races</w:t>
            </w:r>
          </w:p>
        </w:tc>
        <w:tc>
          <w:tcPr>
            <w:tcW w:w="0" w:type="auto"/>
          </w:tcPr>
          <w:p w14:paraId="742BAEB3" w14:textId="77777777" w:rsidR="003805D8" w:rsidRDefault="003805D8" w:rsidP="001C3368">
            <w:pPr>
              <w:pStyle w:val="TableContent"/>
            </w:pPr>
            <w:r>
              <w:t>5 – 15</w:t>
            </w:r>
          </w:p>
        </w:tc>
      </w:tr>
      <w:tr w:rsidR="003805D8" w14:paraId="7EC2972C" w14:textId="77777777" w:rsidTr="00D77647">
        <w:trPr>
          <w:trHeight w:val="267"/>
          <w:tblHeader/>
        </w:trPr>
        <w:tc>
          <w:tcPr>
            <w:tcW w:w="0" w:type="auto"/>
          </w:tcPr>
          <w:p w14:paraId="2A9B0301" w14:textId="77777777" w:rsidR="003805D8" w:rsidRDefault="003805D8" w:rsidP="001C3368">
            <w:pPr>
              <w:pStyle w:val="TableContent"/>
            </w:pPr>
            <w:r>
              <w:t>Space between header and candidates</w:t>
            </w:r>
          </w:p>
        </w:tc>
        <w:tc>
          <w:tcPr>
            <w:tcW w:w="0" w:type="auto"/>
          </w:tcPr>
          <w:p w14:paraId="17CF176E" w14:textId="77777777" w:rsidR="003805D8" w:rsidRDefault="003805D8" w:rsidP="001C3368">
            <w:pPr>
              <w:pStyle w:val="TableContent"/>
            </w:pPr>
            <w:r>
              <w:t>20 - 22</w:t>
            </w:r>
          </w:p>
        </w:tc>
      </w:tr>
      <w:tr w:rsidR="003805D8" w14:paraId="571EB242" w14:textId="77777777" w:rsidTr="00D77647">
        <w:trPr>
          <w:trHeight w:val="219"/>
          <w:tblHeader/>
        </w:trPr>
        <w:tc>
          <w:tcPr>
            <w:tcW w:w="0" w:type="auto"/>
            <w:tcBorders>
              <w:bottom w:val="single" w:sz="2" w:space="0" w:color="auto"/>
            </w:tcBorders>
          </w:tcPr>
          <w:p w14:paraId="0A2E6661" w14:textId="77777777" w:rsidR="003805D8" w:rsidRDefault="003805D8" w:rsidP="001C3368">
            <w:pPr>
              <w:pStyle w:val="TableContent"/>
            </w:pPr>
            <w:r>
              <w:t>Space between candidates</w:t>
            </w:r>
          </w:p>
        </w:tc>
        <w:tc>
          <w:tcPr>
            <w:tcW w:w="0" w:type="auto"/>
            <w:tcBorders>
              <w:bottom w:val="single" w:sz="2" w:space="0" w:color="auto"/>
            </w:tcBorders>
          </w:tcPr>
          <w:p w14:paraId="311A403A" w14:textId="77777777" w:rsidR="003805D8" w:rsidRDefault="003805D8" w:rsidP="001C3368">
            <w:pPr>
              <w:pStyle w:val="TableContent"/>
            </w:pPr>
            <w:r>
              <w:t>15 - 18</w:t>
            </w:r>
          </w:p>
        </w:tc>
      </w:tr>
    </w:tbl>
    <w:p w14:paraId="10F3B6B3" w14:textId="77777777" w:rsidR="003805D8" w:rsidRDefault="003805D8" w:rsidP="00170365">
      <w:pPr>
        <w:ind w:firstLine="0"/>
      </w:pPr>
    </w:p>
    <w:p w14:paraId="64CC9E2B" w14:textId="384B175F" w:rsidR="0066256D" w:rsidRDefault="003878A5" w:rsidP="00CE7ADA">
      <w:r>
        <w:t xml:space="preserve">For each one of the 132 possible combinations of spacing variables (see Table 1), we ran the model on </w:t>
      </w:r>
      <w:r w:rsidR="007A4CAF">
        <w:t>50</w:t>
      </w:r>
      <w:r>
        <w:t xml:space="preserve"> ran</w:t>
      </w:r>
      <w:bookmarkStart w:id="2" w:name="_GoBack"/>
      <w:bookmarkEnd w:id="2"/>
      <w:r>
        <w:t xml:space="preserve">domly </w:t>
      </w:r>
      <w:r>
        <w:lastRenderedPageBreak/>
        <w:t xml:space="preserve">generated ballots. Thus, our model was run on </w:t>
      </w:r>
      <w:r w:rsidR="006F5127">
        <w:t>6</w:t>
      </w:r>
      <w:r w:rsidR="00542C70">
        <w:t>,</w:t>
      </w:r>
      <w:r w:rsidR="006F5127">
        <w:t>600</w:t>
      </w:r>
      <w:r>
        <w:t xml:space="preserve"> ballots for a total count of </w:t>
      </w:r>
      <w:r w:rsidR="00755FD8">
        <w:t>158</w:t>
      </w:r>
      <w:r>
        <w:t>,</w:t>
      </w:r>
      <w:r w:rsidR="00755FD8">
        <w:t>338</w:t>
      </w:r>
      <w:r>
        <w:t xml:space="preserve"> individual races. For each run, we recorded the exact race positions and race order on the ballot, as well as the order the model voted on races (including any races the model missed). </w:t>
      </w:r>
    </w:p>
    <w:p w14:paraId="025A58B4" w14:textId="2E9F888D" w:rsidR="00170365" w:rsidRDefault="006129FD" w:rsidP="006129FD">
      <w:r>
        <w:t xml:space="preserve">By analyzing these data in the next section, we will characterize this strategy and identify how and where it fails. </w:t>
      </w:r>
      <w:r w:rsidR="006B5F7A">
        <w:t>We will also describe</w:t>
      </w:r>
      <w:r>
        <w:t xml:space="preserve"> good and bad ballot design by seeing which designs lead to more error in the model. This will serve as a case study for how new strategies built on our architecture will find errors in novel ballots.</w:t>
      </w:r>
    </w:p>
    <w:p w14:paraId="36E1D9A1" w14:textId="77777777" w:rsidR="00170365" w:rsidRDefault="00170365" w:rsidP="00170365">
      <w:pPr>
        <w:pStyle w:val="Heading1"/>
        <w:spacing w:before="220"/>
      </w:pPr>
      <w:r>
        <w:t>Results</w:t>
      </w:r>
    </w:p>
    <w:p w14:paraId="1166B435" w14:textId="759FE0D5" w:rsidR="00170365" w:rsidRDefault="00170365" w:rsidP="00170365">
      <w:pPr>
        <w:ind w:firstLine="0"/>
      </w:pPr>
      <w:r>
        <w:t xml:space="preserve">First, we define model </w:t>
      </w:r>
      <w:r>
        <w:rPr>
          <w:i/>
          <w:iCs/>
        </w:rPr>
        <w:t>percent error</w:t>
      </w:r>
      <w:r>
        <w:t xml:space="preserve">, the percent of </w:t>
      </w:r>
      <w:r w:rsidRPr="00FC162E">
        <w:t>races</w:t>
      </w:r>
      <w:r>
        <w:t xml:space="preserve"> that our model skips. Our model’s </w:t>
      </w:r>
      <w:r w:rsidRPr="007B725A">
        <w:rPr>
          <w:i/>
          <w:iCs/>
        </w:rPr>
        <w:t>global</w:t>
      </w:r>
      <w:r>
        <w:t xml:space="preserve"> percent error is around 1</w:t>
      </w:r>
      <w:r w:rsidR="00B562A3">
        <w:t>3</w:t>
      </w:r>
      <w:r>
        <w:t>.</w:t>
      </w:r>
      <w:r w:rsidR="0039241B">
        <w:t>04</w:t>
      </w:r>
      <w:r>
        <w:t>%, meaning that</w:t>
      </w:r>
      <w:r w:rsidR="002217E1">
        <w:t xml:space="preserve">, </w:t>
      </w:r>
      <w:r>
        <w:t>on average</w:t>
      </w:r>
      <w:r w:rsidR="002217E1">
        <w:t>,</w:t>
      </w:r>
      <w:r>
        <w:t xml:space="preserve"> given a</w:t>
      </w:r>
      <w:r w:rsidR="005F487C">
        <w:t xml:space="preserve"> random </w:t>
      </w:r>
      <w:r>
        <w:t xml:space="preserve">race on a ballot there is a </w:t>
      </w:r>
      <w:r w:rsidR="00B562A3">
        <w:t>13.</w:t>
      </w:r>
      <w:r w:rsidR="0039241B">
        <w:t>04</w:t>
      </w:r>
      <w:r>
        <w:t xml:space="preserve">% chance that our model will not vote on it. This rate is certainly much higher than any experimental rate in human voters, but as this strategy is nonstandard, this result is to be expected. Of course, most people do not make anywhere near </w:t>
      </w:r>
      <w:r w:rsidR="006328AF">
        <w:t>these many errors</w:t>
      </w:r>
      <w:r>
        <w:t xml:space="preserve">, but average error rates in the wild undoubtably stem from outliers like this strategy. </w:t>
      </w:r>
    </w:p>
    <w:p w14:paraId="2C1C0A01" w14:textId="77777777" w:rsidR="00170365" w:rsidRPr="0013624A" w:rsidRDefault="00170365" w:rsidP="00170365">
      <w:pPr>
        <w:pStyle w:val="Heading2"/>
      </w:pPr>
      <w:r>
        <w:t>Effects of Race Location</w:t>
      </w:r>
    </w:p>
    <w:p w14:paraId="4AB89D68" w14:textId="4B9E7AA5" w:rsidR="00170365" w:rsidRDefault="00170365" w:rsidP="006D2551">
      <w:pPr>
        <w:ind w:firstLine="0"/>
      </w:pPr>
      <w:r>
        <w:t>We first examine the relationship of race location on the ballot to model error. We observe that there is a general trend of increasing error across columns (see Figure 3). In other words, races in columns</w:t>
      </w:r>
      <w:r w:rsidR="00116045">
        <w:t xml:space="preserve"> that are further to the right</w:t>
      </w:r>
      <w:r>
        <w:t xml:space="preserve"> are more likely to be skipped. </w:t>
      </w:r>
    </w:p>
    <w:p w14:paraId="277B7ED7" w14:textId="77777777" w:rsidR="00170365" w:rsidRDefault="00170365" w:rsidP="00170365"/>
    <w:p w14:paraId="47BDD2B3" w14:textId="260246E6" w:rsidR="00170365" w:rsidRDefault="00CF7B3F" w:rsidP="00170365">
      <w:pPr>
        <w:ind w:firstLine="0"/>
      </w:pPr>
      <w:r>
        <w:rPr>
          <w:noProof/>
        </w:rPr>
        <w:drawing>
          <wp:inline distT="0" distB="0" distL="0" distR="0" wp14:anchorId="4066B069" wp14:editId="1E10B4EF">
            <wp:extent cx="3111500" cy="21054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40" t="2740" r="2469" b="1035"/>
                    <a:stretch/>
                  </pic:blipFill>
                  <pic:spPr bwMode="auto">
                    <a:xfrm>
                      <a:off x="0" y="0"/>
                      <a:ext cx="3114682" cy="2107579"/>
                    </a:xfrm>
                    <a:prstGeom prst="rect">
                      <a:avLst/>
                    </a:prstGeom>
                    <a:ln>
                      <a:noFill/>
                    </a:ln>
                    <a:extLst>
                      <a:ext uri="{53640926-AAD7-44D8-BBD7-CCE9431645EC}">
                        <a14:shadowObscured xmlns:a14="http://schemas.microsoft.com/office/drawing/2010/main"/>
                      </a:ext>
                    </a:extLst>
                  </pic:spPr>
                </pic:pic>
              </a:graphicData>
            </a:graphic>
          </wp:inline>
        </w:drawing>
      </w:r>
    </w:p>
    <w:p w14:paraId="5848F9A3" w14:textId="77777777" w:rsidR="00170365" w:rsidRDefault="00170365" w:rsidP="00170365">
      <w:pPr>
        <w:ind w:firstLine="0"/>
        <w:jc w:val="center"/>
      </w:pPr>
    </w:p>
    <w:p w14:paraId="029DCF8A" w14:textId="77A85B5C" w:rsidR="00170365" w:rsidRDefault="00170365" w:rsidP="00170365">
      <w:pPr>
        <w:ind w:firstLine="0"/>
        <w:jc w:val="center"/>
      </w:pPr>
      <w:r>
        <w:t xml:space="preserve">Figure 3: Average percent error across races in the </w:t>
      </w:r>
      <w:r w:rsidR="007E4B25">
        <w:t>left</w:t>
      </w:r>
      <w:r>
        <w:t xml:space="preserve">, </w:t>
      </w:r>
      <w:r w:rsidR="007E4B25">
        <w:t>middle</w:t>
      </w:r>
      <w:r>
        <w:t xml:space="preserve">, and </w:t>
      </w:r>
      <w:r w:rsidR="00B025F4">
        <w:t>right column</w:t>
      </w:r>
      <w:r>
        <w:t xml:space="preserve"> across all ballot runs</w:t>
      </w:r>
    </w:p>
    <w:p w14:paraId="7B2F9521" w14:textId="77777777" w:rsidR="00170365" w:rsidRDefault="00170365" w:rsidP="00170365">
      <w:pPr>
        <w:ind w:firstLine="0"/>
      </w:pPr>
    </w:p>
    <w:p w14:paraId="25588E06" w14:textId="64B02957" w:rsidR="00502210" w:rsidRDefault="00502210" w:rsidP="00502210">
      <w:r>
        <w:t xml:space="preserve">In fact, since we </w:t>
      </w:r>
      <w:r w:rsidR="00956600">
        <w:t>recorded</w:t>
      </w:r>
      <w:r>
        <w:t xml:space="preserve"> the exact </w:t>
      </w:r>
      <w:r w:rsidR="00116045" w:rsidRPr="00116045">
        <w:rPr>
          <w:i/>
          <w:iCs/>
        </w:rPr>
        <w:t>y</w:t>
      </w:r>
      <w:r>
        <w:t xml:space="preserve"> coordinate and column for every race</w:t>
      </w:r>
      <w:r w:rsidR="00280AB3">
        <w:t xml:space="preserve"> on every ballot</w:t>
      </w:r>
      <w:r>
        <w:t xml:space="preserve">, we can generate a heatmap of error rate by </w:t>
      </w:r>
      <w:r w:rsidR="00A52890">
        <w:t>race</w:t>
      </w:r>
      <w:r w:rsidR="0020514D">
        <w:t xml:space="preserve"> position on the ballot</w:t>
      </w:r>
      <w:r>
        <w:t xml:space="preserve"> (see Figure 4). Each bin collates the percent error of the model </w:t>
      </w:r>
      <w:r w:rsidR="00BF5549">
        <w:t>on races</w:t>
      </w:r>
      <w:r>
        <w:t xml:space="preserve"> within 10 vertical pixels, where the</w:t>
      </w:r>
      <w:r w:rsidR="00956600">
        <w:t xml:space="preserve"> </w:t>
      </w:r>
      <w:r w:rsidR="00116045" w:rsidRPr="00116045">
        <w:rPr>
          <w:i/>
          <w:iCs/>
        </w:rPr>
        <w:t>y</w:t>
      </w:r>
      <w:r>
        <w:t xml:space="preserve"> position of a race is its header.</w:t>
      </w:r>
    </w:p>
    <w:p w14:paraId="1F386399" w14:textId="19672888" w:rsidR="00170365" w:rsidRDefault="00216DD7" w:rsidP="008572F8">
      <w:pPr>
        <w:ind w:firstLine="0"/>
      </w:pPr>
      <w:r>
        <w:rPr>
          <w:noProof/>
        </w:rPr>
        <w:drawing>
          <wp:inline distT="0" distB="0" distL="0" distR="0" wp14:anchorId="258A9624" wp14:editId="5C7237EF">
            <wp:extent cx="3155950" cy="210174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34" t="3045" r="1440" b="1036"/>
                    <a:stretch/>
                  </pic:blipFill>
                  <pic:spPr bwMode="auto">
                    <a:xfrm>
                      <a:off x="0" y="0"/>
                      <a:ext cx="3162664" cy="2106214"/>
                    </a:xfrm>
                    <a:prstGeom prst="rect">
                      <a:avLst/>
                    </a:prstGeom>
                    <a:ln>
                      <a:noFill/>
                    </a:ln>
                    <a:extLst>
                      <a:ext uri="{53640926-AAD7-44D8-BBD7-CCE9431645EC}">
                        <a14:shadowObscured xmlns:a14="http://schemas.microsoft.com/office/drawing/2010/main"/>
                      </a:ext>
                    </a:extLst>
                  </pic:spPr>
                </pic:pic>
              </a:graphicData>
            </a:graphic>
          </wp:inline>
        </w:drawing>
      </w:r>
    </w:p>
    <w:p w14:paraId="5151AC70" w14:textId="77777777" w:rsidR="00170365" w:rsidRPr="0082317E" w:rsidRDefault="00170365" w:rsidP="00170365">
      <w:pPr>
        <w:ind w:firstLine="0"/>
        <w:jc w:val="center"/>
        <w:rPr>
          <w:sz w:val="16"/>
          <w:szCs w:val="16"/>
        </w:rPr>
      </w:pPr>
    </w:p>
    <w:p w14:paraId="455125F2" w14:textId="77F4CA98" w:rsidR="00170365" w:rsidRDefault="00170365" w:rsidP="00170365">
      <w:pPr>
        <w:ind w:firstLine="0"/>
        <w:jc w:val="center"/>
      </w:pPr>
      <w:r>
        <w:t xml:space="preserve">Figure 4: Heatmap of the model’s error according to races’ column number and </w:t>
      </w:r>
      <w:r w:rsidR="00116045" w:rsidRPr="00116045">
        <w:rPr>
          <w:i/>
          <w:iCs/>
        </w:rPr>
        <w:t>y</w:t>
      </w:r>
      <w:r>
        <w:t xml:space="preserve"> position.</w:t>
      </w:r>
    </w:p>
    <w:p w14:paraId="552985E9" w14:textId="77777777" w:rsidR="00170365" w:rsidRDefault="00170365" w:rsidP="00170365"/>
    <w:p w14:paraId="3503230C" w14:textId="77777777" w:rsidR="00170365" w:rsidRDefault="00170365" w:rsidP="00170365"/>
    <w:p w14:paraId="5464504F" w14:textId="2151C67A" w:rsidR="00170365" w:rsidRDefault="00170365" w:rsidP="00170365">
      <w:r>
        <w:t xml:space="preserve">Of interest are places in Figure 4 where errors are likely. One immediately obvious place is the bottom right corner, where average percent error approaches 1. The model almost always misses </w:t>
      </w:r>
      <w:r w:rsidR="00A73C53">
        <w:t>races</w:t>
      </w:r>
      <w:r>
        <w:t xml:space="preserve"> there. To make sense of this result, we observe that the only way a race can have its </w:t>
      </w:r>
      <w:r>
        <w:rPr>
          <w:i/>
          <w:iCs/>
        </w:rPr>
        <w:t xml:space="preserve">start </w:t>
      </w:r>
      <w:r>
        <w:t xml:space="preserve">in one of those bottom right boxes is if it is very short. It makes sense that for short races nestled in the bottom corner, people will frequently get to the last race in the </w:t>
      </w:r>
      <w:r w:rsidR="00557C01">
        <w:t>left</w:t>
      </w:r>
      <w:r>
        <w:t xml:space="preserve"> column and vote across that row not </w:t>
      </w:r>
      <w:r>
        <w:rPr>
          <w:i/>
          <w:iCs/>
        </w:rPr>
        <w:t xml:space="preserve">low enough </w:t>
      </w:r>
      <w:r>
        <w:t xml:space="preserve">to reach the bottom corner races. </w:t>
      </w:r>
    </w:p>
    <w:p w14:paraId="2769D572" w14:textId="27B7BBE6" w:rsidR="00170365" w:rsidRDefault="00170365" w:rsidP="00170365">
      <w:r>
        <w:t xml:space="preserve">However, </w:t>
      </w:r>
      <w:r w:rsidR="00110B5F">
        <w:t>other than this</w:t>
      </w:r>
      <w:r>
        <w:t>, errors are</w:t>
      </w:r>
      <w:r w:rsidR="00110B5F">
        <w:t xml:space="preserve"> more or less</w:t>
      </w:r>
      <w:r>
        <w:t xml:space="preserve"> uniformly distributed across the ballot. This result hints at the strength of our model: errors occur seemingly randomly across the ballot because they are emerging from the specific structure of individual </w:t>
      </w:r>
      <w:r w:rsidR="00313ABD">
        <w:t xml:space="preserve">random </w:t>
      </w:r>
      <w:r>
        <w:t xml:space="preserve">ballots. Thus, using our data of each experiment’s race layout, we move onto examining how specific elements of ballot structure influence model error. </w:t>
      </w:r>
    </w:p>
    <w:p w14:paraId="222E3BBA" w14:textId="77777777" w:rsidR="00170365" w:rsidRDefault="00170365" w:rsidP="00170365">
      <w:pPr>
        <w:pStyle w:val="Heading2"/>
      </w:pPr>
      <w:r>
        <w:t>Effects of Ballot Structure</w:t>
      </w:r>
    </w:p>
    <w:p w14:paraId="62B602B8" w14:textId="7BDF1E08" w:rsidR="00170365" w:rsidRDefault="00170365" w:rsidP="006D2551">
      <w:pPr>
        <w:ind w:firstLine="0"/>
      </w:pPr>
      <w:r>
        <w:t>We first examine the error</w:t>
      </w:r>
      <w:r w:rsidR="00630EAF">
        <w:t xml:space="preserve"> rate</w:t>
      </w:r>
      <w:r>
        <w:t xml:space="preserve"> as we vary the amount of vertical space between the end of each race and the beginning of the next. Recall that vertical space is just one of the spacing variables we manipulated (see Table 1). Thus, each specific vertical spacing value includes many observations from ballots built from combinations of the other spacing variables. While we did examine these other spacing variables, we found they had no significant effect on the model’s error</w:t>
      </w:r>
      <w:r w:rsidR="00110B5F">
        <w:t xml:space="preserve"> rate</w:t>
      </w:r>
      <w:r>
        <w:t>.</w:t>
      </w:r>
    </w:p>
    <w:p w14:paraId="7B9336DD" w14:textId="579F088C" w:rsidR="00170365" w:rsidRDefault="00170365" w:rsidP="00170365">
      <w:r>
        <w:t xml:space="preserve">As the space between races decreased, voting error increased (see Figure 5). This result validates the </w:t>
      </w:r>
      <w:r w:rsidR="00110B5F">
        <w:t>intuition</w:t>
      </w:r>
      <w:r>
        <w:t xml:space="preserve"> that the more cluttered a ballot is, the more likely a simulated voter is to miss a race. </w:t>
      </w:r>
    </w:p>
    <w:p w14:paraId="59ACBD4F" w14:textId="77777777" w:rsidR="00170365" w:rsidRDefault="00170365" w:rsidP="00170365">
      <w:pPr>
        <w:ind w:firstLine="0"/>
      </w:pPr>
    </w:p>
    <w:p w14:paraId="52E777CF" w14:textId="581CE203" w:rsidR="00170365" w:rsidRDefault="00EC4879" w:rsidP="00170365">
      <w:pPr>
        <w:ind w:firstLine="0"/>
      </w:pPr>
      <w:r>
        <w:rPr>
          <w:noProof/>
        </w:rPr>
        <w:lastRenderedPageBreak/>
        <w:drawing>
          <wp:inline distT="0" distB="0" distL="0" distR="0" wp14:anchorId="67176068" wp14:editId="7008929A">
            <wp:extent cx="3066746" cy="2051050"/>
            <wp:effectExtent l="0" t="0" r="63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35" t="3654" r="2469" b="1036"/>
                    <a:stretch/>
                  </pic:blipFill>
                  <pic:spPr bwMode="auto">
                    <a:xfrm>
                      <a:off x="0" y="0"/>
                      <a:ext cx="3076236" cy="2057397"/>
                    </a:xfrm>
                    <a:prstGeom prst="rect">
                      <a:avLst/>
                    </a:prstGeom>
                    <a:ln>
                      <a:noFill/>
                    </a:ln>
                    <a:extLst>
                      <a:ext uri="{53640926-AAD7-44D8-BBD7-CCE9431645EC}">
                        <a14:shadowObscured xmlns:a14="http://schemas.microsoft.com/office/drawing/2010/main"/>
                      </a:ext>
                    </a:extLst>
                  </pic:spPr>
                </pic:pic>
              </a:graphicData>
            </a:graphic>
          </wp:inline>
        </w:drawing>
      </w:r>
    </w:p>
    <w:p w14:paraId="14EC208F" w14:textId="77777777" w:rsidR="00170365" w:rsidRDefault="00170365" w:rsidP="00170365">
      <w:pPr>
        <w:ind w:firstLine="0"/>
      </w:pPr>
    </w:p>
    <w:p w14:paraId="41A9D80E" w14:textId="77777777" w:rsidR="00170365" w:rsidRDefault="00170365" w:rsidP="00170365">
      <w:pPr>
        <w:ind w:firstLine="0"/>
        <w:jc w:val="center"/>
      </w:pPr>
      <w:r>
        <w:t>Figure 5: Each black dot is the average percent error across all ballots with a specific race spacing. The blue line is the linear regression for the trend, the red line is the average error of the model, and the shading represents 95% confidence intervals for the line.</w:t>
      </w:r>
    </w:p>
    <w:p w14:paraId="2BD25D37" w14:textId="77777777" w:rsidR="00170365" w:rsidRDefault="00170365" w:rsidP="00170365">
      <w:pPr>
        <w:ind w:firstLine="0"/>
        <w:jc w:val="center"/>
      </w:pPr>
    </w:p>
    <w:p w14:paraId="404ECF70" w14:textId="5A1429A0" w:rsidR="00170365" w:rsidRDefault="00170365" w:rsidP="00170365">
      <w:r>
        <w:t>We also examined how the length of a race was related to the chance it would be skipped and found similar results: as the length of a race decreased, the model’s chance of skipping it (its error</w:t>
      </w:r>
      <w:r w:rsidR="00602932">
        <w:t xml:space="preserve"> rate</w:t>
      </w:r>
      <w:r>
        <w:t xml:space="preserve"> for races of that length) increased (see Figure 6). </w:t>
      </w:r>
    </w:p>
    <w:p w14:paraId="528DD67C" w14:textId="77777777" w:rsidR="008572F8" w:rsidRDefault="008572F8" w:rsidP="00170365"/>
    <w:p w14:paraId="34708909" w14:textId="30B2D324" w:rsidR="00FB6214" w:rsidRDefault="0024340B" w:rsidP="00FB6214">
      <w:pPr>
        <w:ind w:firstLine="0"/>
      </w:pPr>
      <w:r>
        <w:rPr>
          <w:noProof/>
        </w:rPr>
        <w:drawing>
          <wp:inline distT="0" distB="0" distL="0" distR="0" wp14:anchorId="575AE53E" wp14:editId="633BE694">
            <wp:extent cx="3099137" cy="21145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40" t="1522" r="2057" b="1035"/>
                    <a:stretch/>
                  </pic:blipFill>
                  <pic:spPr bwMode="auto">
                    <a:xfrm>
                      <a:off x="0" y="0"/>
                      <a:ext cx="3112641" cy="2123764"/>
                    </a:xfrm>
                    <a:prstGeom prst="rect">
                      <a:avLst/>
                    </a:prstGeom>
                    <a:ln>
                      <a:noFill/>
                    </a:ln>
                    <a:extLst>
                      <a:ext uri="{53640926-AAD7-44D8-BBD7-CCE9431645EC}">
                        <a14:shadowObscured xmlns:a14="http://schemas.microsoft.com/office/drawing/2010/main"/>
                      </a:ext>
                    </a:extLst>
                  </pic:spPr>
                </pic:pic>
              </a:graphicData>
            </a:graphic>
          </wp:inline>
        </w:drawing>
      </w:r>
    </w:p>
    <w:p w14:paraId="629CFEB0" w14:textId="77777777" w:rsidR="00FB6214" w:rsidRDefault="00FB6214" w:rsidP="00FB6214">
      <w:pPr>
        <w:ind w:firstLine="0"/>
      </w:pPr>
    </w:p>
    <w:p w14:paraId="3BE3A41E" w14:textId="06E97F5F" w:rsidR="00FB6214" w:rsidRDefault="00FB6214" w:rsidP="00FB6214">
      <w:pPr>
        <w:ind w:firstLine="0"/>
        <w:jc w:val="center"/>
      </w:pPr>
      <w:r>
        <w:t xml:space="preserve">Figure 6: Average error </w:t>
      </w:r>
      <w:r w:rsidR="00110B5F">
        <w:t xml:space="preserve">rate </w:t>
      </w:r>
      <w:r>
        <w:t>of the model on races of one candidate, two candidates, three candidates, and four candidates.</w:t>
      </w:r>
    </w:p>
    <w:p w14:paraId="0BAB32E8" w14:textId="77777777" w:rsidR="00FB6214" w:rsidRDefault="00FB6214" w:rsidP="006E7D8A"/>
    <w:p w14:paraId="6AE45DFE" w14:textId="7B85E780" w:rsidR="008B02FE" w:rsidRDefault="00FB6214" w:rsidP="006E7D8A">
      <w:r>
        <w:t xml:space="preserve">Finally, we looked at how the model’s error rate varied as </w:t>
      </w:r>
      <w:r w:rsidR="006E7D8A">
        <w:t xml:space="preserve">a function of the vertical distance from a given race to the nearest race to it in the last column. In Figure 7, </w:t>
      </w:r>
      <w:r w:rsidR="00FF349E">
        <w:t xml:space="preserve">we show a stacked bar plot of races </w:t>
      </w:r>
      <w:r w:rsidR="00DD1DEA">
        <w:t>missed and races voting on according to this variable</w:t>
      </w:r>
      <w:r w:rsidR="00FF349E">
        <w:t>. This graph shows two things</w:t>
      </w:r>
      <w:r w:rsidR="006E7D8A">
        <w:t xml:space="preserve">: </w:t>
      </w:r>
      <w:r w:rsidR="00E64194">
        <w:t xml:space="preserve">one, </w:t>
      </w:r>
      <w:r w:rsidR="006E7D8A">
        <w:t xml:space="preserve">that the chance a simulated voter </w:t>
      </w:r>
      <w:r w:rsidR="001840ED">
        <w:t>misses</w:t>
      </w:r>
      <w:r w:rsidR="006E7D8A">
        <w:t xml:space="preserve"> a race increases as the closest distance to the last race increases, and </w:t>
      </w:r>
      <w:r w:rsidR="00117178">
        <w:t xml:space="preserve">two, </w:t>
      </w:r>
      <w:r w:rsidR="006E7D8A">
        <w:t xml:space="preserve">that the number of races that are far from any prior race decreases as the distance increases. </w:t>
      </w:r>
      <w:r w:rsidR="00BC3B15">
        <w:t>The</w:t>
      </w:r>
      <w:r w:rsidR="007D10BA">
        <w:t xml:space="preserve"> reason that the distribution is non uniform, with peaks in the 0 bin, 15-20 bin, 30-35 bin, and 45-50 bin, is a result of the way ballots were generated. </w:t>
      </w:r>
      <w:r w:rsidR="007D10BA">
        <w:t>The candidate spacing varied from 15 to 18 pixels (see Figure 2), and it was frequently the case that the closest race in the last column was an integer multiple of candidate space away</w:t>
      </w:r>
      <w:r w:rsidR="008359C4">
        <w:t>.</w:t>
      </w:r>
    </w:p>
    <w:p w14:paraId="5B0F131B" w14:textId="77777777" w:rsidR="005660DD" w:rsidRDefault="005660DD" w:rsidP="006E7D8A"/>
    <w:p w14:paraId="0ABBF533" w14:textId="5780994C" w:rsidR="00E61B09" w:rsidRDefault="005660DD" w:rsidP="005660DD">
      <w:pPr>
        <w:ind w:firstLine="0"/>
      </w:pPr>
      <w:r>
        <w:rPr>
          <w:noProof/>
        </w:rPr>
        <w:drawing>
          <wp:inline distT="0" distB="0" distL="0" distR="0" wp14:anchorId="2E6AE99F" wp14:editId="647A8AEE">
            <wp:extent cx="3213100" cy="214251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40" t="2741"/>
                    <a:stretch/>
                  </pic:blipFill>
                  <pic:spPr bwMode="auto">
                    <a:xfrm>
                      <a:off x="0" y="0"/>
                      <a:ext cx="3219727" cy="2146933"/>
                    </a:xfrm>
                    <a:prstGeom prst="rect">
                      <a:avLst/>
                    </a:prstGeom>
                    <a:ln>
                      <a:noFill/>
                    </a:ln>
                    <a:extLst>
                      <a:ext uri="{53640926-AAD7-44D8-BBD7-CCE9431645EC}">
                        <a14:shadowObscured xmlns:a14="http://schemas.microsoft.com/office/drawing/2010/main"/>
                      </a:ext>
                    </a:extLst>
                  </pic:spPr>
                </pic:pic>
              </a:graphicData>
            </a:graphic>
          </wp:inline>
        </w:drawing>
      </w:r>
    </w:p>
    <w:p w14:paraId="4C3D6334" w14:textId="77777777" w:rsidR="008B02FE" w:rsidRDefault="008B02FE" w:rsidP="008B02FE">
      <w:pPr>
        <w:ind w:firstLine="0"/>
        <w:jc w:val="center"/>
      </w:pPr>
    </w:p>
    <w:p w14:paraId="468E1B43" w14:textId="23625285" w:rsidR="008B02FE" w:rsidRPr="00740B02" w:rsidRDefault="008B02FE" w:rsidP="008B02FE">
      <w:pPr>
        <w:ind w:firstLine="0"/>
        <w:jc w:val="center"/>
      </w:pPr>
      <w:r>
        <w:t>Figure 7: Stacked bar plot of the number of races voted on and not voted on across all model runs, plotted according to the vertical distance between the race and the closest race in the last column</w:t>
      </w:r>
      <w:r w:rsidR="00E9627E">
        <w:t xml:space="preserve"> (bins of 5 pixels)</w:t>
      </w:r>
      <w:r>
        <w:t>.</w:t>
      </w:r>
    </w:p>
    <w:p w14:paraId="0696141C" w14:textId="77777777" w:rsidR="008B02FE" w:rsidRDefault="008B02FE" w:rsidP="006E7D8A"/>
    <w:p w14:paraId="70291765" w14:textId="3462D1EE" w:rsidR="00170365" w:rsidRDefault="006E7D8A" w:rsidP="0002376F">
      <w:r>
        <w:t>This graph more than any other illustrates the model’s tendency to miss races that are not lined up in a row; building and running the simulation allows us to identify what these races are for any given ballot.</w:t>
      </w:r>
    </w:p>
    <w:p w14:paraId="7B055FEE" w14:textId="77777777" w:rsidR="00170365" w:rsidRPr="00E61B09" w:rsidRDefault="00170365" w:rsidP="00E61B09">
      <w:pPr>
        <w:pStyle w:val="Heading2"/>
        <w:jc w:val="center"/>
        <w:rPr>
          <w:sz w:val="24"/>
          <w:szCs w:val="24"/>
        </w:rPr>
      </w:pPr>
      <w:r w:rsidRPr="00E61B09">
        <w:rPr>
          <w:sz w:val="24"/>
          <w:szCs w:val="24"/>
        </w:rPr>
        <w:t>Conclusion</w:t>
      </w:r>
    </w:p>
    <w:p w14:paraId="666E07C1" w14:textId="77777777" w:rsidR="00110B5F" w:rsidRDefault="00170365" w:rsidP="00110B5F">
      <w:pPr>
        <w:ind w:firstLine="0"/>
      </w:pPr>
      <w:r>
        <w:t xml:space="preserve">Races were more likely to be missed if they were smaller, out of line with the races in other columns, or more cramped overall. These are all characteristics of bad ballots that our model detected organically. The detection behavior emerged out of the design of the strategy; it was </w:t>
      </w:r>
      <w:r>
        <w:rPr>
          <w:i/>
          <w:iCs/>
        </w:rPr>
        <w:t xml:space="preserve">not </w:t>
      </w:r>
      <w:r>
        <w:t xml:space="preserve">hardcoded. </w:t>
      </w:r>
      <w:r w:rsidR="00110B5F" w:rsidRPr="00842592">
        <w:t xml:space="preserve">The fact that the model’s error behavior was unplanned and emergent </w:t>
      </w:r>
      <w:r w:rsidR="00110B5F">
        <w:t xml:space="preserve">is in line with the </w:t>
      </w:r>
      <w:r w:rsidR="00110B5F" w:rsidRPr="00842592">
        <w:t>long-term plan of building models that can produce novel errors on novel ballots</w:t>
      </w:r>
      <w:r w:rsidR="00110B5F">
        <w:t>.</w:t>
      </w:r>
    </w:p>
    <w:p w14:paraId="226DDB79" w14:textId="5E971E30" w:rsidR="00170365" w:rsidRDefault="00170365" w:rsidP="00110B5F">
      <w:r>
        <w:t xml:space="preserve">Notable, using a non-standard macronavigation strategy </w:t>
      </w:r>
      <w:r w:rsidR="00F4434F">
        <w:t>amplified</w:t>
      </w:r>
      <w:r>
        <w:t xml:space="preserve"> our ability to detect bad ballots. For instance, a strategy moving in the same direction as the races were originally placed might not mind if the races were very close together, but any other strategy would. Ballot designers need to cater to less common strategies, so an ability to detect when ballots will cause systematic errors in voters using these strategies is crucial. </w:t>
      </w:r>
    </w:p>
    <w:p w14:paraId="6B897271" w14:textId="77777777" w:rsidR="00170365" w:rsidRDefault="00170365" w:rsidP="00170365">
      <w:r>
        <w:t xml:space="preserve">Indeed, we should note that the average error for this strategy is far higher than the average error for all voters, even assuming as we did that once a voter found a race they would successfully vote on it (choosing a perfect micronavigation strategy, in the parlance of our model). Most real voters probably use a more successful macronavigation strategy. However, if even a subset of voters uses this strategy, or one like it, then we must account for them in our model, as a subset of voters can still have a deciding impact on a close race. </w:t>
      </w:r>
    </w:p>
    <w:p w14:paraId="12F84FD1" w14:textId="77777777" w:rsidR="00170365" w:rsidRDefault="00170365" w:rsidP="00170365">
      <w:r>
        <w:lastRenderedPageBreak/>
        <w:t xml:space="preserve">Thus, one of our next steps will be to entirely map the space of macronavigation strategies by running eye tracking experiments on human subjects voting on ballots. To implement these new strategies, we will need to expand the capabilities of ACT-R itself by extending the current visual grouping module to group objects in a hierarchy and by extending the options models have to visually navigate. </w:t>
      </w:r>
    </w:p>
    <w:p w14:paraId="5B1AB4A7" w14:textId="4D286FED" w:rsidR="00170365" w:rsidRDefault="00170365" w:rsidP="00170365">
      <w:r>
        <w:t xml:space="preserve">We also plan to build new </w:t>
      </w:r>
      <w:r w:rsidR="0056370F">
        <w:t>sub</w:t>
      </w:r>
      <w:r w:rsidR="00751267">
        <w:t>-</w:t>
      </w:r>
      <w:r w:rsidR="0056370F">
        <w:t>strategies for other parts of the model</w:t>
      </w:r>
      <w:r>
        <w:t xml:space="preserve">, including new ways for the model to encode the candidate, party, and race groups and new ways </w:t>
      </w:r>
      <w:r w:rsidR="00A16FFB">
        <w:t xml:space="preserve">for </w:t>
      </w:r>
      <w:r>
        <w:t xml:space="preserve">the model </w:t>
      </w:r>
      <w:r w:rsidR="00A16FFB">
        <w:t xml:space="preserve">to </w:t>
      </w:r>
      <w:r>
        <w:t xml:space="preserve">find and click the circle corresponding to a candidate. Again, we will need to run studies to determine every variant behavior. Once we succeed, we will have a system that can dynamically build any voter from the voting strategy space. Each strategy will have a characteristic error pattern like we described in this paper, but more importantly can be run on novel ballots and determine if the error rate is above average. </w:t>
      </w:r>
    </w:p>
    <w:p w14:paraId="31C7EA91" w14:textId="609F9E79" w:rsidR="00FC26C4" w:rsidRDefault="00170365" w:rsidP="00F4434F">
      <w:r>
        <w:t xml:space="preserve">While some of the findings may seem obvious, they must partly be viewed in the light of the wider project. Our model was able to vote on a wide array of ballots that looked </w:t>
      </w:r>
      <w:r w:rsidR="00110B5F">
        <w:t>visually</w:t>
      </w:r>
      <w:r>
        <w:t xml:space="preserve"> different and successfully make consistent errors. More than just characterizing the type of ballots and races that are more disposed to be skipped by a specific voter, these findings confirm the feasibility of attempting to eventually predict errors in novel ballots.</w:t>
      </w:r>
    </w:p>
    <w:p w14:paraId="0791F414" w14:textId="668F6431" w:rsidR="00127BB9" w:rsidRDefault="00127BB9" w:rsidP="00F4434F">
      <w:r>
        <w:t xml:space="preserve">Finally, we can use our results to generate applied advice for a hypothetical election official who must build a ballot with races of varying length. Such an official should strive to line up race headers as much as possible, sacrificing races per page by leaving blank space so that races can be aligned (this would help increase accuracy not only with the specific strategy we tested, but indeed any strategy that goes left to right). </w:t>
      </w:r>
      <w:r w:rsidR="008B68CB">
        <w:t xml:space="preserve">Moreover, the official should try not to squeeze races into the bottom right corner, and in general try to keep the ballot uncluttered by putting as much space between races as possible. The official might even consider making the space </w:t>
      </w:r>
      <w:r w:rsidR="008B68CB" w:rsidRPr="008B68CB">
        <w:rPr>
          <w:i/>
          <w:iCs/>
        </w:rPr>
        <w:t>within</w:t>
      </w:r>
      <w:r w:rsidR="008B68CB">
        <w:t xml:space="preserve"> races more cramped to make the delineations </w:t>
      </w:r>
      <w:r w:rsidR="008B68CB" w:rsidRPr="008B68CB">
        <w:rPr>
          <w:i/>
          <w:iCs/>
        </w:rPr>
        <w:t>between</w:t>
      </w:r>
      <w:r w:rsidR="008B68CB">
        <w:rPr>
          <w:i/>
          <w:iCs/>
        </w:rPr>
        <w:t xml:space="preserve"> </w:t>
      </w:r>
      <w:r w:rsidR="008B68CB">
        <w:t>races clearer, although this will introduce the possibility for a voter filling in the wrong bubble or missing the candidate they want to vote for. Future models we build will predict these errors as we continue towards our goal of constructing a model that can simulate all possible voter behavior.</w:t>
      </w:r>
    </w:p>
    <w:p w14:paraId="26039CA5" w14:textId="739D2E8B" w:rsidR="00110B5F" w:rsidRDefault="00110B5F" w:rsidP="00F4434F"/>
    <w:p w14:paraId="700F8B12" w14:textId="624D09F7" w:rsidR="00110B5F" w:rsidRPr="001D23E0" w:rsidRDefault="00181BD5" w:rsidP="001D23E0">
      <w:pPr>
        <w:pStyle w:val="Heading2"/>
        <w:jc w:val="center"/>
        <w:rPr>
          <w:sz w:val="24"/>
          <w:szCs w:val="24"/>
        </w:rPr>
      </w:pPr>
      <w:r>
        <w:br w:type="column"/>
      </w:r>
      <w:r w:rsidR="00110B5F" w:rsidRPr="001D23E0">
        <w:rPr>
          <w:sz w:val="24"/>
          <w:szCs w:val="24"/>
        </w:rPr>
        <w:t>Acknowledgments</w:t>
      </w:r>
    </w:p>
    <w:p w14:paraId="5C2985D3" w14:textId="21A1A32C" w:rsidR="00110B5F" w:rsidRDefault="001C1B81" w:rsidP="00F4434F">
      <w:r w:rsidRPr="001C1B81">
        <w:t>This research was supported by grants #IIS-1920513 and #CNS-1550936 from the National Science Foundation. The views and conclusions contained herein are those of the authors and should not be interpreted as representing the official policies or endorsements, either expressed or implied, of NSF, the U.S. Government, or any other organization.</w:t>
      </w:r>
    </w:p>
    <w:p w14:paraId="45471A96" w14:textId="4B9D081C" w:rsidR="001C1B81" w:rsidRPr="001D23E0" w:rsidRDefault="001C1B81" w:rsidP="001D23E0">
      <w:pPr>
        <w:pStyle w:val="Heading2"/>
        <w:jc w:val="center"/>
        <w:rPr>
          <w:sz w:val="24"/>
          <w:szCs w:val="24"/>
        </w:rPr>
      </w:pPr>
      <w:r w:rsidRPr="001D23E0">
        <w:rPr>
          <w:sz w:val="24"/>
          <w:szCs w:val="24"/>
        </w:rPr>
        <w:t>References</w:t>
      </w:r>
    </w:p>
    <w:p w14:paraId="411BB87C" w14:textId="77777777" w:rsidR="007F0648" w:rsidRDefault="001C1B81" w:rsidP="005E31B1">
      <w:pPr>
        <w:pStyle w:val="NormalWeb"/>
        <w:spacing w:before="0" w:beforeAutospacing="0" w:after="0" w:afterAutospacing="0"/>
        <w:ind w:left="288" w:hanging="288"/>
        <w:rPr>
          <w:rFonts w:ascii="TimesNewRomanPSMT" w:hAnsi="TimesNewRomanPSMT"/>
          <w:sz w:val="20"/>
          <w:szCs w:val="20"/>
        </w:rPr>
      </w:pPr>
      <w:r>
        <w:rPr>
          <w:rFonts w:ascii="TimesNewRomanPSMT" w:hAnsi="TimesNewRomanPSMT"/>
          <w:sz w:val="20"/>
          <w:szCs w:val="20"/>
        </w:rPr>
        <w:t xml:space="preserve">Anderson, J.R. (2007). </w:t>
      </w:r>
      <w:r>
        <w:rPr>
          <w:rFonts w:ascii="TimesNewRomanPS" w:hAnsi="TimesNewRomanPS"/>
          <w:i/>
          <w:iCs/>
          <w:sz w:val="20"/>
          <w:szCs w:val="20"/>
        </w:rPr>
        <w:t xml:space="preserve">How can the human mind occur in the physical universe? </w:t>
      </w:r>
      <w:r>
        <w:rPr>
          <w:rFonts w:ascii="TimesNewRomanPSMT" w:hAnsi="TimesNewRomanPSMT"/>
          <w:sz w:val="20"/>
          <w:szCs w:val="20"/>
        </w:rPr>
        <w:t>New York: Oxford University Press</w:t>
      </w:r>
      <w:r w:rsidR="007F0648">
        <w:rPr>
          <w:rFonts w:ascii="TimesNewRomanPSMT" w:hAnsi="TimesNewRomanPSMT"/>
          <w:sz w:val="20"/>
          <w:szCs w:val="20"/>
        </w:rPr>
        <w:t>.</w:t>
      </w:r>
    </w:p>
    <w:p w14:paraId="5F275782" w14:textId="5FD5370A" w:rsidR="005E31B1" w:rsidRDefault="005E31B1" w:rsidP="005E31B1">
      <w:pPr>
        <w:pStyle w:val="NormalWeb"/>
        <w:spacing w:before="0" w:beforeAutospacing="0" w:after="0" w:afterAutospacing="0"/>
        <w:ind w:left="288" w:hanging="288"/>
        <w:rPr>
          <w:rFonts w:ascii="TimesNewRomanPSMT" w:hAnsi="TimesNewRomanPSMT"/>
          <w:sz w:val="20"/>
          <w:szCs w:val="20"/>
        </w:rPr>
      </w:pPr>
      <w:proofErr w:type="spellStart"/>
      <w:r>
        <w:rPr>
          <w:rFonts w:ascii="TimesNewRomanPSMT" w:hAnsi="TimesNewRomanPSMT"/>
          <w:sz w:val="20"/>
          <w:szCs w:val="20"/>
        </w:rPr>
        <w:t>Chisnell</w:t>
      </w:r>
      <w:proofErr w:type="spellEnd"/>
      <w:r>
        <w:rPr>
          <w:rFonts w:ascii="TimesNewRomanPSMT" w:hAnsi="TimesNewRomanPSMT"/>
          <w:sz w:val="20"/>
          <w:szCs w:val="20"/>
        </w:rPr>
        <w:t xml:space="preserve">, D., &amp; </w:t>
      </w:r>
      <w:proofErr w:type="spellStart"/>
      <w:r>
        <w:rPr>
          <w:rFonts w:ascii="TimesNewRomanPSMT" w:hAnsi="TimesNewRomanPSMT"/>
          <w:sz w:val="20"/>
          <w:szCs w:val="20"/>
        </w:rPr>
        <w:t>Quesenbery</w:t>
      </w:r>
      <w:proofErr w:type="spellEnd"/>
      <w:r>
        <w:rPr>
          <w:rFonts w:ascii="TimesNewRomanPSMT" w:hAnsi="TimesNewRomanPSMT"/>
          <w:sz w:val="20"/>
          <w:szCs w:val="20"/>
        </w:rPr>
        <w:t xml:space="preserve">, W. (2018). How a badly-designed ballot might have swayed the election in Florida. Washington Post, November 12, 2018. Retrieved from </w:t>
      </w:r>
      <w:hyperlink r:id="rId18" w:history="1">
        <w:r w:rsidRPr="006C3A67">
          <w:rPr>
            <w:rStyle w:val="Hyperlink"/>
            <w:rFonts w:ascii="TimesNewRomanPSMT" w:hAnsi="TimesNewRomanPSMT"/>
            <w:sz w:val="20"/>
            <w:szCs w:val="20"/>
          </w:rPr>
          <w:t>https://www.washingtonpost.com/outlook/2018/11/12/how-badly-designed-ballot-might-have-swayed-election-florida/</w:t>
        </w:r>
      </w:hyperlink>
    </w:p>
    <w:p w14:paraId="332DF716" w14:textId="10710E58" w:rsidR="005E31B1" w:rsidRDefault="005E31B1" w:rsidP="005E31B1">
      <w:pPr>
        <w:pStyle w:val="NormalWeb"/>
        <w:spacing w:before="0" w:beforeAutospacing="0" w:after="0" w:afterAutospacing="0"/>
        <w:ind w:left="288" w:hanging="288"/>
        <w:rPr>
          <w:rFonts w:ascii="TimesNewRomanPSMT" w:hAnsi="TimesNewRomanPSMT"/>
          <w:sz w:val="20"/>
          <w:szCs w:val="20"/>
        </w:rPr>
      </w:pPr>
      <w:r>
        <w:rPr>
          <w:rFonts w:ascii="TimesNewRomanPSMT" w:hAnsi="TimesNewRomanPSMT"/>
          <w:sz w:val="20"/>
          <w:szCs w:val="20"/>
        </w:rPr>
        <w:t xml:space="preserve">Norden, L., Kimball, D., </w:t>
      </w:r>
      <w:proofErr w:type="spellStart"/>
      <w:r>
        <w:rPr>
          <w:rFonts w:ascii="TimesNewRomanPSMT" w:hAnsi="TimesNewRomanPSMT"/>
          <w:sz w:val="20"/>
          <w:szCs w:val="20"/>
        </w:rPr>
        <w:t>Quesenbery</w:t>
      </w:r>
      <w:proofErr w:type="spellEnd"/>
      <w:r>
        <w:rPr>
          <w:rFonts w:ascii="TimesNewRomanPSMT" w:hAnsi="TimesNewRomanPSMT"/>
          <w:sz w:val="20"/>
          <w:szCs w:val="20"/>
        </w:rPr>
        <w:t xml:space="preserve">, W., &amp; Chen, M. (2008). </w:t>
      </w:r>
      <w:r w:rsidRPr="005E31B1">
        <w:rPr>
          <w:rFonts w:ascii="TimesNewRomanPSMT" w:hAnsi="TimesNewRomanPSMT"/>
          <w:i/>
          <w:iCs/>
          <w:sz w:val="20"/>
          <w:szCs w:val="20"/>
        </w:rPr>
        <w:t>Better Ballots</w:t>
      </w:r>
      <w:r>
        <w:rPr>
          <w:rFonts w:ascii="TimesNewRomanPSMT" w:hAnsi="TimesNewRomanPSMT"/>
          <w:sz w:val="20"/>
          <w:szCs w:val="20"/>
        </w:rPr>
        <w:t>. New York, NY: Brennan Center for Justice, NYU School of Law.</w:t>
      </w:r>
    </w:p>
    <w:p w14:paraId="70C35D38" w14:textId="336F304F" w:rsidR="005E31B1" w:rsidRDefault="005E31B1" w:rsidP="005E31B1">
      <w:pPr>
        <w:pStyle w:val="NormalWeb"/>
        <w:spacing w:before="0" w:beforeAutospacing="0" w:after="0" w:afterAutospacing="0"/>
        <w:ind w:left="288" w:hanging="288"/>
        <w:rPr>
          <w:rFonts w:ascii="TimesNewRomanPSMT" w:hAnsi="TimesNewRomanPSMT"/>
          <w:sz w:val="20"/>
          <w:szCs w:val="20"/>
        </w:rPr>
      </w:pPr>
      <w:r w:rsidRPr="005E31B1">
        <w:rPr>
          <w:rFonts w:ascii="TimesNewRomanPSMT" w:hAnsi="TimesNewRomanPSMT"/>
          <w:sz w:val="20"/>
          <w:szCs w:val="20"/>
        </w:rPr>
        <w:t xml:space="preserve">Wang, X., </w:t>
      </w:r>
      <w:proofErr w:type="spellStart"/>
      <w:r w:rsidRPr="005E31B1">
        <w:rPr>
          <w:rFonts w:ascii="TimesNewRomanPSMT" w:hAnsi="TimesNewRomanPSMT"/>
          <w:sz w:val="20"/>
          <w:szCs w:val="20"/>
        </w:rPr>
        <w:t>Lindstedt</w:t>
      </w:r>
      <w:proofErr w:type="spellEnd"/>
      <w:r w:rsidRPr="005E31B1">
        <w:rPr>
          <w:rFonts w:ascii="TimesNewRomanPSMT" w:hAnsi="TimesNewRomanPSMT"/>
          <w:sz w:val="20"/>
          <w:szCs w:val="20"/>
        </w:rPr>
        <w:t xml:space="preserve">, J. K., &amp; Byrne, M. D. (2019). The model that knew too much: The interaction between strategy and memory as a source of voting error. </w:t>
      </w:r>
      <w:r>
        <w:rPr>
          <w:rFonts w:ascii="TimesNewRomanPSMT" w:hAnsi="TimesNewRomanPSMT"/>
          <w:sz w:val="20"/>
          <w:szCs w:val="20"/>
        </w:rPr>
        <w:t xml:space="preserve">In Stewart, T.C. (Ed.) </w:t>
      </w:r>
      <w:r w:rsidRPr="005E31B1">
        <w:rPr>
          <w:rFonts w:ascii="TimesNewRomanPSMT" w:hAnsi="TimesNewRomanPSMT"/>
          <w:i/>
          <w:iCs/>
          <w:sz w:val="20"/>
          <w:szCs w:val="20"/>
        </w:rPr>
        <w:t>Proceedings of the 17th International Conference on Cognitive Modeling</w:t>
      </w:r>
      <w:r w:rsidR="00181BD5">
        <w:rPr>
          <w:rFonts w:ascii="TimesNewRomanPSMT" w:hAnsi="TimesNewRomanPSMT"/>
          <w:i/>
          <w:iCs/>
          <w:sz w:val="20"/>
          <w:szCs w:val="20"/>
        </w:rPr>
        <w:t xml:space="preserve"> </w:t>
      </w:r>
      <w:r w:rsidR="00181BD5">
        <w:rPr>
          <w:rFonts w:ascii="TimesNewRomanPSMT" w:hAnsi="TimesNewRomanPSMT"/>
          <w:sz w:val="20"/>
          <w:szCs w:val="20"/>
        </w:rPr>
        <w:t>(pp. 283–288</w:t>
      </w:r>
      <w:proofErr w:type="gramStart"/>
      <w:r w:rsidR="00181BD5">
        <w:rPr>
          <w:rFonts w:ascii="TimesNewRomanPSMT" w:hAnsi="TimesNewRomanPSMT"/>
          <w:sz w:val="20"/>
          <w:szCs w:val="20"/>
        </w:rPr>
        <w:t>)</w:t>
      </w:r>
      <w:r w:rsidRPr="005E31B1">
        <w:rPr>
          <w:rFonts w:ascii="TimesNewRomanPSMT" w:hAnsi="TimesNewRomanPSMT"/>
          <w:sz w:val="20"/>
          <w:szCs w:val="20"/>
        </w:rPr>
        <w:t>.</w:t>
      </w:r>
      <w:r>
        <w:rPr>
          <w:rFonts w:ascii="TimesNewRomanPSMT" w:hAnsi="TimesNewRomanPSMT"/>
          <w:sz w:val="20"/>
          <w:szCs w:val="20"/>
        </w:rPr>
        <w:t>Waterloo</w:t>
      </w:r>
      <w:proofErr w:type="gramEnd"/>
      <w:r>
        <w:rPr>
          <w:rFonts w:ascii="TimesNewRomanPSMT" w:hAnsi="TimesNewRomanPSMT"/>
          <w:sz w:val="20"/>
          <w:szCs w:val="20"/>
        </w:rPr>
        <w:t>, Canada: University of Waterloo.</w:t>
      </w:r>
    </w:p>
    <w:p w14:paraId="62859FCE" w14:textId="21D66B01" w:rsidR="005E31B1" w:rsidRDefault="005E31B1" w:rsidP="005E31B1">
      <w:pPr>
        <w:pStyle w:val="NormalWeb"/>
        <w:spacing w:before="0" w:beforeAutospacing="0" w:after="0" w:afterAutospacing="0"/>
        <w:ind w:left="288" w:hanging="288"/>
      </w:pPr>
      <w:proofErr w:type="spellStart"/>
      <w:r>
        <w:rPr>
          <w:rFonts w:ascii="TimesNewRomanPSMT" w:hAnsi="TimesNewRomanPSMT"/>
          <w:sz w:val="20"/>
          <w:szCs w:val="20"/>
        </w:rPr>
        <w:t>Lindstedt</w:t>
      </w:r>
      <w:proofErr w:type="spellEnd"/>
      <w:r>
        <w:rPr>
          <w:rFonts w:ascii="TimesNewRomanPSMT" w:hAnsi="TimesNewRomanPSMT"/>
          <w:sz w:val="20"/>
          <w:szCs w:val="20"/>
        </w:rPr>
        <w:t xml:space="preserve">, J. K., &amp; </w:t>
      </w:r>
      <w:r>
        <w:rPr>
          <w:rFonts w:ascii="TimesNewRomanPSMT" w:hAnsi="TimesNewRomanPSMT"/>
          <w:sz w:val="20"/>
          <w:szCs w:val="20"/>
          <w:shd w:val="clear" w:color="auto" w:fill="FFFFFF"/>
        </w:rPr>
        <w:t xml:space="preserve">Byrne, M. D. (2018). </w:t>
      </w:r>
      <w:r>
        <w:rPr>
          <w:rFonts w:ascii="TimesNewRomanPSMT" w:hAnsi="TimesNewRomanPSMT"/>
          <w:sz w:val="20"/>
          <w:szCs w:val="20"/>
        </w:rPr>
        <w:t xml:space="preserve">Simple agglomerative visual grouping for ACT-R. In I. </w:t>
      </w:r>
      <w:proofErr w:type="spellStart"/>
      <w:r>
        <w:rPr>
          <w:rFonts w:ascii="TimesNewRomanPSMT" w:hAnsi="TimesNewRomanPSMT"/>
          <w:sz w:val="20"/>
          <w:szCs w:val="20"/>
        </w:rPr>
        <w:t>Juvina</w:t>
      </w:r>
      <w:proofErr w:type="spellEnd"/>
      <w:r>
        <w:rPr>
          <w:rFonts w:ascii="TimesNewRomanPSMT" w:hAnsi="TimesNewRomanPSMT"/>
          <w:sz w:val="20"/>
          <w:szCs w:val="20"/>
        </w:rPr>
        <w:t xml:space="preserve">, J. </w:t>
      </w:r>
      <w:proofErr w:type="spellStart"/>
      <w:r>
        <w:rPr>
          <w:rFonts w:ascii="TimesNewRomanPSMT" w:hAnsi="TimesNewRomanPSMT"/>
          <w:sz w:val="20"/>
          <w:szCs w:val="20"/>
        </w:rPr>
        <w:t>Houpt</w:t>
      </w:r>
      <w:proofErr w:type="spellEnd"/>
      <w:r>
        <w:rPr>
          <w:rFonts w:ascii="TimesNewRomanPSMT" w:hAnsi="TimesNewRomanPSMT"/>
          <w:sz w:val="20"/>
          <w:szCs w:val="20"/>
        </w:rPr>
        <w:t xml:space="preserve">, &amp; C. Myers </w:t>
      </w:r>
      <w:r>
        <w:rPr>
          <w:rFonts w:ascii="TimesNewRomanPSMT" w:hAnsi="TimesNewRomanPSMT"/>
          <w:sz w:val="20"/>
          <w:szCs w:val="20"/>
          <w:shd w:val="clear" w:color="auto" w:fill="FFFFFF"/>
        </w:rPr>
        <w:t xml:space="preserve">(Eds.), </w:t>
      </w:r>
      <w:r>
        <w:rPr>
          <w:rFonts w:ascii="TimesNewRomanPS" w:hAnsi="TimesNewRomanPS"/>
          <w:i/>
          <w:iCs/>
          <w:sz w:val="20"/>
          <w:szCs w:val="20"/>
        </w:rPr>
        <w:t xml:space="preserve">Proceedings of the 16th International Conference on Cognitive Modeling </w:t>
      </w:r>
      <w:r>
        <w:rPr>
          <w:rFonts w:ascii="TimesNewRomanPSMT" w:hAnsi="TimesNewRomanPSMT"/>
          <w:sz w:val="20"/>
          <w:szCs w:val="20"/>
        </w:rPr>
        <w:t>(pp. 68</w:t>
      </w:r>
      <w:r w:rsidR="00181BD5">
        <w:rPr>
          <w:rFonts w:ascii="TimesNewRomanPSMT" w:hAnsi="TimesNewRomanPSMT"/>
          <w:sz w:val="20"/>
          <w:szCs w:val="20"/>
        </w:rPr>
        <w:t>–</w:t>
      </w:r>
      <w:r>
        <w:rPr>
          <w:rFonts w:ascii="TimesNewRomanPSMT" w:hAnsi="TimesNewRomanPSMT"/>
          <w:sz w:val="20"/>
          <w:szCs w:val="20"/>
        </w:rPr>
        <w:t xml:space="preserve">73). Madison, WI: University of Wisconsin. </w:t>
      </w:r>
    </w:p>
    <w:p w14:paraId="46CD6AEF" w14:textId="39A9FECB" w:rsidR="007F0648" w:rsidRDefault="007F0648" w:rsidP="005E31B1">
      <w:pPr>
        <w:pStyle w:val="NormalWeb"/>
        <w:spacing w:before="0" w:beforeAutospacing="0" w:after="0" w:afterAutospacing="0"/>
        <w:ind w:left="288" w:hanging="288"/>
        <w:rPr>
          <w:rFonts w:ascii="TimesNewRomanPSMT" w:hAnsi="TimesNewRomanPSMT"/>
          <w:sz w:val="20"/>
          <w:szCs w:val="20"/>
        </w:rPr>
      </w:pPr>
      <w:r>
        <w:rPr>
          <w:rFonts w:ascii="TimesNewRomanPSMT" w:hAnsi="TimesNewRomanPSMT"/>
          <w:sz w:val="20"/>
          <w:szCs w:val="20"/>
        </w:rPr>
        <w:t xml:space="preserve">Wand, J. N., </w:t>
      </w:r>
      <w:proofErr w:type="spellStart"/>
      <w:r>
        <w:rPr>
          <w:rFonts w:ascii="TimesNewRomanPSMT" w:hAnsi="TimesNewRomanPSMT"/>
          <w:sz w:val="20"/>
          <w:szCs w:val="20"/>
        </w:rPr>
        <w:t>Shotts</w:t>
      </w:r>
      <w:proofErr w:type="spellEnd"/>
      <w:r>
        <w:rPr>
          <w:rFonts w:ascii="TimesNewRomanPSMT" w:hAnsi="TimesNewRomanPSMT"/>
          <w:sz w:val="20"/>
          <w:szCs w:val="20"/>
        </w:rPr>
        <w:t xml:space="preserve">, K. W., </w:t>
      </w:r>
      <w:proofErr w:type="spellStart"/>
      <w:r>
        <w:rPr>
          <w:rFonts w:ascii="TimesNewRomanPSMT" w:hAnsi="TimesNewRomanPSMT"/>
          <w:sz w:val="20"/>
          <w:szCs w:val="20"/>
        </w:rPr>
        <w:t>Sekhon</w:t>
      </w:r>
      <w:proofErr w:type="spellEnd"/>
      <w:r>
        <w:rPr>
          <w:rFonts w:ascii="TimesNewRomanPSMT" w:hAnsi="TimesNewRomanPSMT"/>
          <w:sz w:val="20"/>
          <w:szCs w:val="20"/>
        </w:rPr>
        <w:t xml:space="preserve">, J. S., Mebane, W. R., Herron, M. C., &amp; Brady, H. E. (2001). The butterfly did it: The aberrant vote for Buchanan in Palm Beach County, Florida. </w:t>
      </w:r>
      <w:r>
        <w:rPr>
          <w:rFonts w:ascii="TimesNewRomanPS" w:hAnsi="TimesNewRomanPS"/>
          <w:i/>
          <w:iCs/>
          <w:sz w:val="20"/>
          <w:szCs w:val="20"/>
        </w:rPr>
        <w:t>American Political Science Review, 95</w:t>
      </w:r>
      <w:r>
        <w:rPr>
          <w:rFonts w:ascii="TimesNewRomanPSMT" w:hAnsi="TimesNewRomanPSMT"/>
          <w:sz w:val="20"/>
          <w:szCs w:val="20"/>
        </w:rPr>
        <w:t>(4), 793</w:t>
      </w:r>
      <w:r w:rsidR="00181BD5">
        <w:rPr>
          <w:rFonts w:ascii="TimesNewRomanPSMT" w:hAnsi="TimesNewRomanPSMT"/>
          <w:sz w:val="20"/>
          <w:szCs w:val="20"/>
        </w:rPr>
        <w:t>–</w:t>
      </w:r>
      <w:r>
        <w:rPr>
          <w:rFonts w:ascii="TimesNewRomanPSMT" w:hAnsi="TimesNewRomanPSMT"/>
          <w:sz w:val="20"/>
          <w:szCs w:val="20"/>
        </w:rPr>
        <w:t xml:space="preserve">810. </w:t>
      </w:r>
    </w:p>
    <w:p w14:paraId="06E6CEA9" w14:textId="77777777" w:rsidR="005E31B1" w:rsidRDefault="005E31B1" w:rsidP="007F0648">
      <w:pPr>
        <w:pStyle w:val="NormalWeb"/>
      </w:pPr>
    </w:p>
    <w:p w14:paraId="29A0ED3B" w14:textId="1C0684A7" w:rsidR="001C1B81" w:rsidRDefault="001C1B81" w:rsidP="001C1B81">
      <w:pPr>
        <w:pStyle w:val="NormalWeb"/>
        <w:rPr>
          <w:rFonts w:ascii="TimesNewRomanPSMT" w:hAnsi="TimesNewRomanPSMT"/>
          <w:sz w:val="20"/>
          <w:szCs w:val="20"/>
        </w:rPr>
      </w:pPr>
      <w:r>
        <w:rPr>
          <w:rFonts w:ascii="TimesNewRomanPSMT" w:hAnsi="TimesNewRomanPSMT"/>
          <w:sz w:val="20"/>
          <w:szCs w:val="20"/>
        </w:rPr>
        <w:t xml:space="preserve"> </w:t>
      </w:r>
    </w:p>
    <w:p w14:paraId="11F65DC3" w14:textId="77777777" w:rsidR="001C1B81" w:rsidRDefault="001C1B81" w:rsidP="001C1B81">
      <w:pPr>
        <w:pStyle w:val="NormalWeb"/>
      </w:pPr>
    </w:p>
    <w:p w14:paraId="2F96E200" w14:textId="77777777" w:rsidR="001C1B81" w:rsidRPr="008B68CB" w:rsidRDefault="001C1B81" w:rsidP="00F4434F"/>
    <w:sectPr w:rsidR="001C1B81" w:rsidRPr="008B68CB" w:rsidSect="00906918">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ke Byrne" w:date="2020-03-18T16:25:00Z" w:initials="mdb">
    <w:p w14:paraId="517AA3C5" w14:textId="7C77B30C" w:rsidR="00161CB5" w:rsidRDefault="00161CB5">
      <w:pPr>
        <w:pStyle w:val="CommentText"/>
      </w:pPr>
      <w:r>
        <w:rPr>
          <w:rStyle w:val="CommentReference"/>
        </w:rPr>
        <w:annotationRef/>
      </w:r>
      <w:r>
        <w:t>Not sure about this title</w:t>
      </w:r>
    </w:p>
  </w:comment>
  <w:comment w:id="1" w:author="Mike Byrne" w:date="2020-03-18T16:51:00Z" w:initials="mdb">
    <w:p w14:paraId="1E612F2A" w14:textId="4329AB77" w:rsidR="003C31EF" w:rsidRDefault="003C31EF">
      <w:pPr>
        <w:pStyle w:val="CommentText"/>
      </w:pPr>
      <w:r>
        <w:rPr>
          <w:rStyle w:val="CommentReference"/>
        </w:rPr>
        <w:annotationRef/>
      </w:r>
      <w:r>
        <w:t>This feels too short. Need to think more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7AA3C5" w15:done="0"/>
  <w15:commentEx w15:paraId="1E612F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7AA3C5" w16cid:durableId="221CC9E7"/>
  <w16cid:commentId w16cid:paraId="1E612F2A" w16cid:durableId="221CD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0325F" w14:textId="77777777" w:rsidR="007F65C2" w:rsidRDefault="007F65C2">
      <w:r>
        <w:separator/>
      </w:r>
    </w:p>
  </w:endnote>
  <w:endnote w:type="continuationSeparator" w:id="0">
    <w:p w14:paraId="22FA45E4" w14:textId="77777777" w:rsidR="007F65C2" w:rsidRDefault="007F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alatino">
    <w:charset w:val="00"/>
    <w:family w:val="auto"/>
    <w:pitch w:val="variable"/>
    <w:sig w:usb0="03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039E5" w14:textId="77777777" w:rsidR="007F65C2" w:rsidRDefault="007F65C2">
      <w:r>
        <w:separator/>
      </w:r>
    </w:p>
  </w:footnote>
  <w:footnote w:type="continuationSeparator" w:id="0">
    <w:p w14:paraId="4546E92D" w14:textId="77777777" w:rsidR="007F65C2" w:rsidRDefault="007F6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7"/>
    <w:rsid w:val="00004D24"/>
    <w:rsid w:val="00005523"/>
    <w:rsid w:val="0001258E"/>
    <w:rsid w:val="000145CE"/>
    <w:rsid w:val="00015793"/>
    <w:rsid w:val="00017D6D"/>
    <w:rsid w:val="0002376F"/>
    <w:rsid w:val="00033FD4"/>
    <w:rsid w:val="00044F01"/>
    <w:rsid w:val="000451F3"/>
    <w:rsid w:val="00051418"/>
    <w:rsid w:val="00051A73"/>
    <w:rsid w:val="00057352"/>
    <w:rsid w:val="00060753"/>
    <w:rsid w:val="00070D95"/>
    <w:rsid w:val="00072199"/>
    <w:rsid w:val="00085871"/>
    <w:rsid w:val="000A0302"/>
    <w:rsid w:val="000A1969"/>
    <w:rsid w:val="000A2C97"/>
    <w:rsid w:val="000B1CAA"/>
    <w:rsid w:val="000B62E4"/>
    <w:rsid w:val="000D0D80"/>
    <w:rsid w:val="000D1A2C"/>
    <w:rsid w:val="000D440D"/>
    <w:rsid w:val="000E1781"/>
    <w:rsid w:val="000E2CD1"/>
    <w:rsid w:val="000E3948"/>
    <w:rsid w:val="000E4288"/>
    <w:rsid w:val="000E61B8"/>
    <w:rsid w:val="00107477"/>
    <w:rsid w:val="00110B5F"/>
    <w:rsid w:val="00110F2B"/>
    <w:rsid w:val="00116045"/>
    <w:rsid w:val="00117178"/>
    <w:rsid w:val="00122907"/>
    <w:rsid w:val="00124961"/>
    <w:rsid w:val="00127BB9"/>
    <w:rsid w:val="0013380C"/>
    <w:rsid w:val="0013624A"/>
    <w:rsid w:val="0015098A"/>
    <w:rsid w:val="00160BBE"/>
    <w:rsid w:val="001611F5"/>
    <w:rsid w:val="00161CB5"/>
    <w:rsid w:val="001623F9"/>
    <w:rsid w:val="00170365"/>
    <w:rsid w:val="00171F0D"/>
    <w:rsid w:val="00174371"/>
    <w:rsid w:val="00181BD5"/>
    <w:rsid w:val="001840ED"/>
    <w:rsid w:val="00184CFC"/>
    <w:rsid w:val="00192382"/>
    <w:rsid w:val="00192F5C"/>
    <w:rsid w:val="001A1001"/>
    <w:rsid w:val="001A69E4"/>
    <w:rsid w:val="001B0833"/>
    <w:rsid w:val="001B27E7"/>
    <w:rsid w:val="001B3A13"/>
    <w:rsid w:val="001B45F6"/>
    <w:rsid w:val="001B78D7"/>
    <w:rsid w:val="001B7BE6"/>
    <w:rsid w:val="001C1B81"/>
    <w:rsid w:val="001C1ECA"/>
    <w:rsid w:val="001D23E0"/>
    <w:rsid w:val="001D4A33"/>
    <w:rsid w:val="001E0C98"/>
    <w:rsid w:val="001E2B27"/>
    <w:rsid w:val="001E33A9"/>
    <w:rsid w:val="001F0467"/>
    <w:rsid w:val="001F0E5D"/>
    <w:rsid w:val="001F2396"/>
    <w:rsid w:val="001F471B"/>
    <w:rsid w:val="001F5A15"/>
    <w:rsid w:val="001F7F73"/>
    <w:rsid w:val="0020514D"/>
    <w:rsid w:val="002100D7"/>
    <w:rsid w:val="00210BA5"/>
    <w:rsid w:val="00216DD7"/>
    <w:rsid w:val="002217E1"/>
    <w:rsid w:val="00226F84"/>
    <w:rsid w:val="0024340B"/>
    <w:rsid w:val="0025104A"/>
    <w:rsid w:val="002518A4"/>
    <w:rsid w:val="00254623"/>
    <w:rsid w:val="00255186"/>
    <w:rsid w:val="00272E64"/>
    <w:rsid w:val="002809AF"/>
    <w:rsid w:val="00280AB3"/>
    <w:rsid w:val="0028279F"/>
    <w:rsid w:val="002A5732"/>
    <w:rsid w:val="002B09FC"/>
    <w:rsid w:val="002B3058"/>
    <w:rsid w:val="002C0832"/>
    <w:rsid w:val="002C3D39"/>
    <w:rsid w:val="002D13B3"/>
    <w:rsid w:val="002D67B6"/>
    <w:rsid w:val="002E7187"/>
    <w:rsid w:val="002E798C"/>
    <w:rsid w:val="00302A79"/>
    <w:rsid w:val="00306F09"/>
    <w:rsid w:val="003129F0"/>
    <w:rsid w:val="00313ABD"/>
    <w:rsid w:val="00314210"/>
    <w:rsid w:val="003162A2"/>
    <w:rsid w:val="003173C6"/>
    <w:rsid w:val="003203BB"/>
    <w:rsid w:val="00326F38"/>
    <w:rsid w:val="00331EFF"/>
    <w:rsid w:val="00332907"/>
    <w:rsid w:val="00334A7C"/>
    <w:rsid w:val="003364BD"/>
    <w:rsid w:val="0034352C"/>
    <w:rsid w:val="003665B2"/>
    <w:rsid w:val="00373DFE"/>
    <w:rsid w:val="003748F4"/>
    <w:rsid w:val="003805D8"/>
    <w:rsid w:val="0038102E"/>
    <w:rsid w:val="00383109"/>
    <w:rsid w:val="003878A5"/>
    <w:rsid w:val="0039241B"/>
    <w:rsid w:val="003B1B19"/>
    <w:rsid w:val="003B6B88"/>
    <w:rsid w:val="003C31EF"/>
    <w:rsid w:val="003C740C"/>
    <w:rsid w:val="003D7930"/>
    <w:rsid w:val="003F1BD6"/>
    <w:rsid w:val="003F4223"/>
    <w:rsid w:val="003F4E33"/>
    <w:rsid w:val="003F7E9A"/>
    <w:rsid w:val="0040308F"/>
    <w:rsid w:val="004120D0"/>
    <w:rsid w:val="00412664"/>
    <w:rsid w:val="0041301F"/>
    <w:rsid w:val="0041745F"/>
    <w:rsid w:val="00424F6C"/>
    <w:rsid w:val="00425277"/>
    <w:rsid w:val="00432CDE"/>
    <w:rsid w:val="004330FF"/>
    <w:rsid w:val="00433DC3"/>
    <w:rsid w:val="00435E7F"/>
    <w:rsid w:val="004372DB"/>
    <w:rsid w:val="00441FC3"/>
    <w:rsid w:val="00453AFE"/>
    <w:rsid w:val="004705A2"/>
    <w:rsid w:val="004751C6"/>
    <w:rsid w:val="00477DBD"/>
    <w:rsid w:val="00485745"/>
    <w:rsid w:val="00487A47"/>
    <w:rsid w:val="0049379E"/>
    <w:rsid w:val="004C43DA"/>
    <w:rsid w:val="004C7429"/>
    <w:rsid w:val="004C7901"/>
    <w:rsid w:val="004C7AD9"/>
    <w:rsid w:val="004D206D"/>
    <w:rsid w:val="004D349E"/>
    <w:rsid w:val="004D6F74"/>
    <w:rsid w:val="004E5387"/>
    <w:rsid w:val="00502210"/>
    <w:rsid w:val="0051148F"/>
    <w:rsid w:val="005154F9"/>
    <w:rsid w:val="0051552B"/>
    <w:rsid w:val="00527BA4"/>
    <w:rsid w:val="00530A26"/>
    <w:rsid w:val="00540043"/>
    <w:rsid w:val="005407A0"/>
    <w:rsid w:val="00542C70"/>
    <w:rsid w:val="00543955"/>
    <w:rsid w:val="00547415"/>
    <w:rsid w:val="00557C01"/>
    <w:rsid w:val="0056370F"/>
    <w:rsid w:val="00564866"/>
    <w:rsid w:val="005660DD"/>
    <w:rsid w:val="00584E1C"/>
    <w:rsid w:val="005907C1"/>
    <w:rsid w:val="005935F9"/>
    <w:rsid w:val="00593907"/>
    <w:rsid w:val="0059682D"/>
    <w:rsid w:val="005A4175"/>
    <w:rsid w:val="005A433F"/>
    <w:rsid w:val="005B201F"/>
    <w:rsid w:val="005C4A30"/>
    <w:rsid w:val="005C5F2D"/>
    <w:rsid w:val="005C7E54"/>
    <w:rsid w:val="005E0330"/>
    <w:rsid w:val="005E2596"/>
    <w:rsid w:val="005E31B1"/>
    <w:rsid w:val="005E3EB7"/>
    <w:rsid w:val="005F07DB"/>
    <w:rsid w:val="005F487C"/>
    <w:rsid w:val="005F674A"/>
    <w:rsid w:val="00601FC6"/>
    <w:rsid w:val="00602932"/>
    <w:rsid w:val="00603653"/>
    <w:rsid w:val="00603FA4"/>
    <w:rsid w:val="00610D87"/>
    <w:rsid w:val="006129FD"/>
    <w:rsid w:val="00621935"/>
    <w:rsid w:val="00630EAF"/>
    <w:rsid w:val="0063119B"/>
    <w:rsid w:val="006328AF"/>
    <w:rsid w:val="006355B0"/>
    <w:rsid w:val="00662100"/>
    <w:rsid w:val="0066256D"/>
    <w:rsid w:val="00665CA2"/>
    <w:rsid w:val="006822AB"/>
    <w:rsid w:val="00694CEA"/>
    <w:rsid w:val="006A01D0"/>
    <w:rsid w:val="006B4942"/>
    <w:rsid w:val="006B5F7A"/>
    <w:rsid w:val="006C1AE2"/>
    <w:rsid w:val="006C3181"/>
    <w:rsid w:val="006C6EB0"/>
    <w:rsid w:val="006D2551"/>
    <w:rsid w:val="006E4838"/>
    <w:rsid w:val="006E744B"/>
    <w:rsid w:val="006E7D8A"/>
    <w:rsid w:val="006F5127"/>
    <w:rsid w:val="00700403"/>
    <w:rsid w:val="00700CD8"/>
    <w:rsid w:val="00705628"/>
    <w:rsid w:val="00706241"/>
    <w:rsid w:val="007135D4"/>
    <w:rsid w:val="00731808"/>
    <w:rsid w:val="007321CA"/>
    <w:rsid w:val="00733A96"/>
    <w:rsid w:val="00735B99"/>
    <w:rsid w:val="00740B02"/>
    <w:rsid w:val="00745060"/>
    <w:rsid w:val="007455B5"/>
    <w:rsid w:val="00746C7F"/>
    <w:rsid w:val="00751267"/>
    <w:rsid w:val="00752DC8"/>
    <w:rsid w:val="00755FD8"/>
    <w:rsid w:val="007638D2"/>
    <w:rsid w:val="00774D2D"/>
    <w:rsid w:val="00774D8B"/>
    <w:rsid w:val="0077738B"/>
    <w:rsid w:val="0078189B"/>
    <w:rsid w:val="00783E82"/>
    <w:rsid w:val="0078528F"/>
    <w:rsid w:val="00786E3D"/>
    <w:rsid w:val="0079369B"/>
    <w:rsid w:val="00797EC2"/>
    <w:rsid w:val="007A4CAF"/>
    <w:rsid w:val="007B4AC1"/>
    <w:rsid w:val="007B5554"/>
    <w:rsid w:val="007B704D"/>
    <w:rsid w:val="007B725A"/>
    <w:rsid w:val="007C2976"/>
    <w:rsid w:val="007C2E94"/>
    <w:rsid w:val="007D10BA"/>
    <w:rsid w:val="007E4B25"/>
    <w:rsid w:val="007F0648"/>
    <w:rsid w:val="007F0E8B"/>
    <w:rsid w:val="007F2158"/>
    <w:rsid w:val="007F65C2"/>
    <w:rsid w:val="00810BAC"/>
    <w:rsid w:val="0082317E"/>
    <w:rsid w:val="00826BD8"/>
    <w:rsid w:val="00832E91"/>
    <w:rsid w:val="008359C4"/>
    <w:rsid w:val="00836A24"/>
    <w:rsid w:val="00841D17"/>
    <w:rsid w:val="008421B3"/>
    <w:rsid w:val="00842592"/>
    <w:rsid w:val="00855644"/>
    <w:rsid w:val="008572F8"/>
    <w:rsid w:val="008621DD"/>
    <w:rsid w:val="00865B76"/>
    <w:rsid w:val="008713C4"/>
    <w:rsid w:val="00874138"/>
    <w:rsid w:val="00876936"/>
    <w:rsid w:val="00883442"/>
    <w:rsid w:val="00885AE2"/>
    <w:rsid w:val="00894646"/>
    <w:rsid w:val="00897322"/>
    <w:rsid w:val="008A6C54"/>
    <w:rsid w:val="008B02FE"/>
    <w:rsid w:val="008B68CB"/>
    <w:rsid w:val="008C7382"/>
    <w:rsid w:val="008D0128"/>
    <w:rsid w:val="008F0C57"/>
    <w:rsid w:val="009024EB"/>
    <w:rsid w:val="00917601"/>
    <w:rsid w:val="009223CE"/>
    <w:rsid w:val="00937586"/>
    <w:rsid w:val="009554A0"/>
    <w:rsid w:val="00956600"/>
    <w:rsid w:val="00961167"/>
    <w:rsid w:val="00962278"/>
    <w:rsid w:val="009625E8"/>
    <w:rsid w:val="0096528D"/>
    <w:rsid w:val="00971EC6"/>
    <w:rsid w:val="00973938"/>
    <w:rsid w:val="00976209"/>
    <w:rsid w:val="009773AC"/>
    <w:rsid w:val="009815E0"/>
    <w:rsid w:val="009950CC"/>
    <w:rsid w:val="009A24FE"/>
    <w:rsid w:val="009A67BD"/>
    <w:rsid w:val="009B2853"/>
    <w:rsid w:val="009B2EB2"/>
    <w:rsid w:val="009B508D"/>
    <w:rsid w:val="009C1704"/>
    <w:rsid w:val="009C2604"/>
    <w:rsid w:val="009C2791"/>
    <w:rsid w:val="009D050B"/>
    <w:rsid w:val="009D166E"/>
    <w:rsid w:val="009D1DDF"/>
    <w:rsid w:val="009D5973"/>
    <w:rsid w:val="009D75A8"/>
    <w:rsid w:val="00A018EB"/>
    <w:rsid w:val="00A02630"/>
    <w:rsid w:val="00A16FFB"/>
    <w:rsid w:val="00A1706F"/>
    <w:rsid w:val="00A17C86"/>
    <w:rsid w:val="00A203C4"/>
    <w:rsid w:val="00A232BF"/>
    <w:rsid w:val="00A3225E"/>
    <w:rsid w:val="00A35594"/>
    <w:rsid w:val="00A35B38"/>
    <w:rsid w:val="00A365D2"/>
    <w:rsid w:val="00A4003B"/>
    <w:rsid w:val="00A5013C"/>
    <w:rsid w:val="00A522B0"/>
    <w:rsid w:val="00A52890"/>
    <w:rsid w:val="00A53597"/>
    <w:rsid w:val="00A61025"/>
    <w:rsid w:val="00A73C53"/>
    <w:rsid w:val="00A76DEC"/>
    <w:rsid w:val="00A954A6"/>
    <w:rsid w:val="00AA0253"/>
    <w:rsid w:val="00AC5F66"/>
    <w:rsid w:val="00AD0C00"/>
    <w:rsid w:val="00AD3527"/>
    <w:rsid w:val="00AE5B62"/>
    <w:rsid w:val="00AF3A54"/>
    <w:rsid w:val="00AF3AB5"/>
    <w:rsid w:val="00B025F4"/>
    <w:rsid w:val="00B10EE5"/>
    <w:rsid w:val="00B25C03"/>
    <w:rsid w:val="00B32B77"/>
    <w:rsid w:val="00B41CF7"/>
    <w:rsid w:val="00B42359"/>
    <w:rsid w:val="00B43B33"/>
    <w:rsid w:val="00B44798"/>
    <w:rsid w:val="00B553D0"/>
    <w:rsid w:val="00B562A3"/>
    <w:rsid w:val="00B62D63"/>
    <w:rsid w:val="00B6719B"/>
    <w:rsid w:val="00B73503"/>
    <w:rsid w:val="00B75438"/>
    <w:rsid w:val="00B82449"/>
    <w:rsid w:val="00B96E04"/>
    <w:rsid w:val="00BA28D2"/>
    <w:rsid w:val="00BA5D47"/>
    <w:rsid w:val="00BB3DEF"/>
    <w:rsid w:val="00BC0A24"/>
    <w:rsid w:val="00BC28F9"/>
    <w:rsid w:val="00BC3B15"/>
    <w:rsid w:val="00BC6127"/>
    <w:rsid w:val="00BD307C"/>
    <w:rsid w:val="00BD4FB5"/>
    <w:rsid w:val="00BE6252"/>
    <w:rsid w:val="00BF4970"/>
    <w:rsid w:val="00BF53CF"/>
    <w:rsid w:val="00BF5549"/>
    <w:rsid w:val="00C001D3"/>
    <w:rsid w:val="00C03DF8"/>
    <w:rsid w:val="00C12DF3"/>
    <w:rsid w:val="00C1520E"/>
    <w:rsid w:val="00C23DBD"/>
    <w:rsid w:val="00C2573D"/>
    <w:rsid w:val="00C333A4"/>
    <w:rsid w:val="00C34C88"/>
    <w:rsid w:val="00C36470"/>
    <w:rsid w:val="00C445DE"/>
    <w:rsid w:val="00C47CAD"/>
    <w:rsid w:val="00C56C04"/>
    <w:rsid w:val="00C66C1B"/>
    <w:rsid w:val="00C67C01"/>
    <w:rsid w:val="00C719CA"/>
    <w:rsid w:val="00C75E60"/>
    <w:rsid w:val="00C81373"/>
    <w:rsid w:val="00C818B5"/>
    <w:rsid w:val="00C840A7"/>
    <w:rsid w:val="00CA536F"/>
    <w:rsid w:val="00CA5FEF"/>
    <w:rsid w:val="00CB088F"/>
    <w:rsid w:val="00CC0D91"/>
    <w:rsid w:val="00CD7ADF"/>
    <w:rsid w:val="00CE7ADA"/>
    <w:rsid w:val="00CF0FD9"/>
    <w:rsid w:val="00CF759C"/>
    <w:rsid w:val="00CF7B3F"/>
    <w:rsid w:val="00CF7BF7"/>
    <w:rsid w:val="00D05104"/>
    <w:rsid w:val="00D05E06"/>
    <w:rsid w:val="00D174EF"/>
    <w:rsid w:val="00D20267"/>
    <w:rsid w:val="00D239D8"/>
    <w:rsid w:val="00D25796"/>
    <w:rsid w:val="00D267EA"/>
    <w:rsid w:val="00D34CEF"/>
    <w:rsid w:val="00D37E04"/>
    <w:rsid w:val="00D42012"/>
    <w:rsid w:val="00D5620C"/>
    <w:rsid w:val="00D579BE"/>
    <w:rsid w:val="00D61F99"/>
    <w:rsid w:val="00D66416"/>
    <w:rsid w:val="00D74A3D"/>
    <w:rsid w:val="00D77647"/>
    <w:rsid w:val="00D940E3"/>
    <w:rsid w:val="00DA44CF"/>
    <w:rsid w:val="00DA4716"/>
    <w:rsid w:val="00DA48A7"/>
    <w:rsid w:val="00DA699B"/>
    <w:rsid w:val="00DB00C3"/>
    <w:rsid w:val="00DB200A"/>
    <w:rsid w:val="00DB61C8"/>
    <w:rsid w:val="00DC1B0F"/>
    <w:rsid w:val="00DC3484"/>
    <w:rsid w:val="00DC6946"/>
    <w:rsid w:val="00DC6A09"/>
    <w:rsid w:val="00DD039F"/>
    <w:rsid w:val="00DD1DEA"/>
    <w:rsid w:val="00DD730F"/>
    <w:rsid w:val="00DE0A4F"/>
    <w:rsid w:val="00DE15C0"/>
    <w:rsid w:val="00DE3395"/>
    <w:rsid w:val="00DE3F2B"/>
    <w:rsid w:val="00DE5904"/>
    <w:rsid w:val="00DE715A"/>
    <w:rsid w:val="00DF5019"/>
    <w:rsid w:val="00E0588F"/>
    <w:rsid w:val="00E10716"/>
    <w:rsid w:val="00E119AE"/>
    <w:rsid w:val="00E11F3C"/>
    <w:rsid w:val="00E1648C"/>
    <w:rsid w:val="00E26212"/>
    <w:rsid w:val="00E2646E"/>
    <w:rsid w:val="00E320FC"/>
    <w:rsid w:val="00E33B2B"/>
    <w:rsid w:val="00E35B2F"/>
    <w:rsid w:val="00E41BF7"/>
    <w:rsid w:val="00E46A93"/>
    <w:rsid w:val="00E61B09"/>
    <w:rsid w:val="00E64194"/>
    <w:rsid w:val="00E65518"/>
    <w:rsid w:val="00E65B1F"/>
    <w:rsid w:val="00E7047A"/>
    <w:rsid w:val="00E7488F"/>
    <w:rsid w:val="00E94232"/>
    <w:rsid w:val="00E9627E"/>
    <w:rsid w:val="00E962FC"/>
    <w:rsid w:val="00E97928"/>
    <w:rsid w:val="00EA1CA8"/>
    <w:rsid w:val="00EA3783"/>
    <w:rsid w:val="00EB2E81"/>
    <w:rsid w:val="00EB3B39"/>
    <w:rsid w:val="00EB79C8"/>
    <w:rsid w:val="00EC4879"/>
    <w:rsid w:val="00EC7CC9"/>
    <w:rsid w:val="00ED2741"/>
    <w:rsid w:val="00ED36EE"/>
    <w:rsid w:val="00ED3929"/>
    <w:rsid w:val="00ED728F"/>
    <w:rsid w:val="00EE2C38"/>
    <w:rsid w:val="00EE3505"/>
    <w:rsid w:val="00EF2D84"/>
    <w:rsid w:val="00EF3712"/>
    <w:rsid w:val="00EF5646"/>
    <w:rsid w:val="00EF7E41"/>
    <w:rsid w:val="00F2064E"/>
    <w:rsid w:val="00F31998"/>
    <w:rsid w:val="00F32EAB"/>
    <w:rsid w:val="00F337C8"/>
    <w:rsid w:val="00F42EC4"/>
    <w:rsid w:val="00F4434F"/>
    <w:rsid w:val="00F50E32"/>
    <w:rsid w:val="00F776A4"/>
    <w:rsid w:val="00F81308"/>
    <w:rsid w:val="00F83B51"/>
    <w:rsid w:val="00F86461"/>
    <w:rsid w:val="00F86668"/>
    <w:rsid w:val="00FB6214"/>
    <w:rsid w:val="00FB71AB"/>
    <w:rsid w:val="00FC0E69"/>
    <w:rsid w:val="00FC162E"/>
    <w:rsid w:val="00FC26C4"/>
    <w:rsid w:val="00FC4381"/>
    <w:rsid w:val="00FC5178"/>
    <w:rsid w:val="00FD20D4"/>
    <w:rsid w:val="00FD696B"/>
    <w:rsid w:val="00FF1864"/>
    <w:rsid w:val="00FF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59F98A"/>
  <w15:chartTrackingRefBased/>
  <w15:docId w15:val="{A9766C39-F617-4A2A-9149-9AF8BD3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basedOn w:val="DefaultParagraphFont"/>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DF5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019"/>
    <w:rPr>
      <w:rFonts w:ascii="Segoe UI" w:hAnsi="Segoe UI" w:cs="Segoe UI"/>
      <w:sz w:val="18"/>
      <w:szCs w:val="18"/>
    </w:rPr>
  </w:style>
  <w:style w:type="character" w:styleId="CommentReference">
    <w:name w:val="annotation reference"/>
    <w:basedOn w:val="DefaultParagraphFont"/>
    <w:uiPriority w:val="99"/>
    <w:semiHidden/>
    <w:unhideWhenUsed/>
    <w:rsid w:val="0013380C"/>
    <w:rPr>
      <w:sz w:val="16"/>
      <w:szCs w:val="16"/>
    </w:rPr>
  </w:style>
  <w:style w:type="paragraph" w:styleId="CommentText">
    <w:name w:val="annotation text"/>
    <w:basedOn w:val="Normal"/>
    <w:link w:val="CommentTextChar"/>
    <w:uiPriority w:val="99"/>
    <w:unhideWhenUsed/>
    <w:rsid w:val="0013380C"/>
  </w:style>
  <w:style w:type="character" w:customStyle="1" w:styleId="CommentTextChar">
    <w:name w:val="Comment Text Char"/>
    <w:basedOn w:val="DefaultParagraphFont"/>
    <w:link w:val="CommentText"/>
    <w:uiPriority w:val="99"/>
    <w:rsid w:val="0013380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380C"/>
    <w:rPr>
      <w:b/>
      <w:bCs/>
    </w:rPr>
  </w:style>
  <w:style w:type="character" w:customStyle="1" w:styleId="CommentSubjectChar">
    <w:name w:val="Comment Subject Char"/>
    <w:basedOn w:val="CommentTextChar"/>
    <w:link w:val="CommentSubject"/>
    <w:uiPriority w:val="99"/>
    <w:semiHidden/>
    <w:rsid w:val="0013380C"/>
    <w:rPr>
      <w:rFonts w:ascii="Times New Roman" w:hAnsi="Times New Roman"/>
      <w:b/>
      <w:bCs/>
    </w:rPr>
  </w:style>
  <w:style w:type="paragraph" w:styleId="NormalWeb">
    <w:name w:val="Normal (Web)"/>
    <w:basedOn w:val="Normal"/>
    <w:uiPriority w:val="99"/>
    <w:semiHidden/>
    <w:unhideWhenUsed/>
    <w:rsid w:val="001C1B81"/>
    <w:pPr>
      <w:spacing w:before="100" w:beforeAutospacing="1" w:after="100" w:afterAutospacing="1"/>
      <w:ind w:firstLine="0"/>
      <w:jc w:val="left"/>
    </w:pPr>
    <w:rPr>
      <w:rFonts w:eastAsia="Times New Roman"/>
      <w:sz w:val="24"/>
      <w:szCs w:val="24"/>
    </w:rPr>
  </w:style>
  <w:style w:type="character" w:styleId="UnresolvedMention">
    <w:name w:val="Unresolved Mention"/>
    <w:basedOn w:val="DefaultParagraphFont"/>
    <w:uiPriority w:val="99"/>
    <w:semiHidden/>
    <w:unhideWhenUsed/>
    <w:rsid w:val="005E31B1"/>
    <w:rPr>
      <w:color w:val="605E5C"/>
      <w:shd w:val="clear" w:color="auto" w:fill="E1DFDD"/>
    </w:rPr>
  </w:style>
  <w:style w:type="paragraph" w:styleId="Header">
    <w:name w:val="header"/>
    <w:basedOn w:val="Normal"/>
    <w:link w:val="HeaderChar"/>
    <w:uiPriority w:val="99"/>
    <w:unhideWhenUsed/>
    <w:rsid w:val="001D23E0"/>
    <w:pPr>
      <w:tabs>
        <w:tab w:val="center" w:pos="4680"/>
        <w:tab w:val="right" w:pos="9360"/>
      </w:tabs>
    </w:pPr>
  </w:style>
  <w:style w:type="character" w:customStyle="1" w:styleId="HeaderChar">
    <w:name w:val="Header Char"/>
    <w:basedOn w:val="DefaultParagraphFont"/>
    <w:link w:val="Header"/>
    <w:uiPriority w:val="99"/>
    <w:rsid w:val="001D23E0"/>
    <w:rPr>
      <w:rFonts w:ascii="Times New Roman" w:hAnsi="Times New Roman"/>
    </w:rPr>
  </w:style>
  <w:style w:type="paragraph" w:styleId="Footer">
    <w:name w:val="footer"/>
    <w:basedOn w:val="Normal"/>
    <w:link w:val="FooterChar"/>
    <w:uiPriority w:val="99"/>
    <w:unhideWhenUsed/>
    <w:rsid w:val="001D23E0"/>
    <w:pPr>
      <w:tabs>
        <w:tab w:val="center" w:pos="4680"/>
        <w:tab w:val="right" w:pos="9360"/>
      </w:tabs>
    </w:pPr>
  </w:style>
  <w:style w:type="character" w:customStyle="1" w:styleId="FooterChar">
    <w:name w:val="Footer Char"/>
    <w:basedOn w:val="DefaultParagraphFont"/>
    <w:link w:val="Footer"/>
    <w:uiPriority w:val="99"/>
    <w:rsid w:val="001D23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45971">
      <w:bodyDiv w:val="1"/>
      <w:marLeft w:val="0"/>
      <w:marRight w:val="0"/>
      <w:marTop w:val="0"/>
      <w:marBottom w:val="0"/>
      <w:divBdr>
        <w:top w:val="none" w:sz="0" w:space="0" w:color="auto"/>
        <w:left w:val="none" w:sz="0" w:space="0" w:color="auto"/>
        <w:bottom w:val="none" w:sz="0" w:space="0" w:color="auto"/>
        <w:right w:val="none" w:sz="0" w:space="0" w:color="auto"/>
      </w:divBdr>
    </w:div>
    <w:div w:id="548229570">
      <w:bodyDiv w:val="1"/>
      <w:marLeft w:val="0"/>
      <w:marRight w:val="0"/>
      <w:marTop w:val="0"/>
      <w:marBottom w:val="0"/>
      <w:divBdr>
        <w:top w:val="none" w:sz="0" w:space="0" w:color="auto"/>
        <w:left w:val="none" w:sz="0" w:space="0" w:color="auto"/>
        <w:bottom w:val="none" w:sz="0" w:space="0" w:color="auto"/>
        <w:right w:val="none" w:sz="0" w:space="0" w:color="auto"/>
      </w:divBdr>
      <w:divsChild>
        <w:div w:id="1050301713">
          <w:marLeft w:val="0"/>
          <w:marRight w:val="0"/>
          <w:marTop w:val="0"/>
          <w:marBottom w:val="0"/>
          <w:divBdr>
            <w:top w:val="none" w:sz="0" w:space="0" w:color="auto"/>
            <w:left w:val="none" w:sz="0" w:space="0" w:color="auto"/>
            <w:bottom w:val="none" w:sz="0" w:space="0" w:color="auto"/>
            <w:right w:val="none" w:sz="0" w:space="0" w:color="auto"/>
          </w:divBdr>
          <w:divsChild>
            <w:div w:id="1311446533">
              <w:marLeft w:val="0"/>
              <w:marRight w:val="0"/>
              <w:marTop w:val="0"/>
              <w:marBottom w:val="0"/>
              <w:divBdr>
                <w:top w:val="none" w:sz="0" w:space="0" w:color="auto"/>
                <w:left w:val="none" w:sz="0" w:space="0" w:color="auto"/>
                <w:bottom w:val="none" w:sz="0" w:space="0" w:color="auto"/>
                <w:right w:val="none" w:sz="0" w:space="0" w:color="auto"/>
              </w:divBdr>
              <w:divsChild>
                <w:div w:id="6565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1098">
      <w:bodyDiv w:val="1"/>
      <w:marLeft w:val="0"/>
      <w:marRight w:val="0"/>
      <w:marTop w:val="0"/>
      <w:marBottom w:val="0"/>
      <w:divBdr>
        <w:top w:val="none" w:sz="0" w:space="0" w:color="auto"/>
        <w:left w:val="none" w:sz="0" w:space="0" w:color="auto"/>
        <w:bottom w:val="none" w:sz="0" w:space="0" w:color="auto"/>
        <w:right w:val="none" w:sz="0" w:space="0" w:color="auto"/>
      </w:divBdr>
      <w:divsChild>
        <w:div w:id="947810453">
          <w:marLeft w:val="0"/>
          <w:marRight w:val="0"/>
          <w:marTop w:val="0"/>
          <w:marBottom w:val="0"/>
          <w:divBdr>
            <w:top w:val="none" w:sz="0" w:space="0" w:color="auto"/>
            <w:left w:val="none" w:sz="0" w:space="0" w:color="auto"/>
            <w:bottom w:val="none" w:sz="0" w:space="0" w:color="auto"/>
            <w:right w:val="none" w:sz="0" w:space="0" w:color="auto"/>
          </w:divBdr>
          <w:divsChild>
            <w:div w:id="1093283835">
              <w:marLeft w:val="0"/>
              <w:marRight w:val="0"/>
              <w:marTop w:val="0"/>
              <w:marBottom w:val="0"/>
              <w:divBdr>
                <w:top w:val="none" w:sz="0" w:space="0" w:color="auto"/>
                <w:left w:val="none" w:sz="0" w:space="0" w:color="auto"/>
                <w:bottom w:val="none" w:sz="0" w:space="0" w:color="auto"/>
                <w:right w:val="none" w:sz="0" w:space="0" w:color="auto"/>
              </w:divBdr>
              <w:divsChild>
                <w:div w:id="11978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3691">
      <w:bodyDiv w:val="1"/>
      <w:marLeft w:val="0"/>
      <w:marRight w:val="0"/>
      <w:marTop w:val="0"/>
      <w:marBottom w:val="0"/>
      <w:divBdr>
        <w:top w:val="none" w:sz="0" w:space="0" w:color="auto"/>
        <w:left w:val="none" w:sz="0" w:space="0" w:color="auto"/>
        <w:bottom w:val="none" w:sz="0" w:space="0" w:color="auto"/>
        <w:right w:val="none" w:sz="0" w:space="0" w:color="auto"/>
      </w:divBdr>
      <w:divsChild>
        <w:div w:id="715737803">
          <w:marLeft w:val="0"/>
          <w:marRight w:val="0"/>
          <w:marTop w:val="0"/>
          <w:marBottom w:val="0"/>
          <w:divBdr>
            <w:top w:val="none" w:sz="0" w:space="0" w:color="auto"/>
            <w:left w:val="none" w:sz="0" w:space="0" w:color="auto"/>
            <w:bottom w:val="none" w:sz="0" w:space="0" w:color="auto"/>
            <w:right w:val="none" w:sz="0" w:space="0" w:color="auto"/>
          </w:divBdr>
          <w:divsChild>
            <w:div w:id="1955820633">
              <w:marLeft w:val="0"/>
              <w:marRight w:val="0"/>
              <w:marTop w:val="0"/>
              <w:marBottom w:val="0"/>
              <w:divBdr>
                <w:top w:val="none" w:sz="0" w:space="0" w:color="auto"/>
                <w:left w:val="none" w:sz="0" w:space="0" w:color="auto"/>
                <w:bottom w:val="none" w:sz="0" w:space="0" w:color="auto"/>
                <w:right w:val="none" w:sz="0" w:space="0" w:color="auto"/>
              </w:divBdr>
              <w:divsChild>
                <w:div w:id="6947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washingtonpost.com/outlook/2018/11/12/how-badly-designed-ballot-might-have-swayed-election-flori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D8904-6628-4F27-9FFB-EDF6BE9F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20</TotalTime>
  <Pages>6</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Josh</dc:creator>
  <cp:keywords/>
  <cp:lastModifiedBy>Joshua Engels</cp:lastModifiedBy>
  <cp:revision>29</cp:revision>
  <cp:lastPrinted>2005-04-30T11:50:00Z</cp:lastPrinted>
  <dcterms:created xsi:type="dcterms:W3CDTF">2020-03-23T14:29:00Z</dcterms:created>
  <dcterms:modified xsi:type="dcterms:W3CDTF">2020-03-23T14:49:00Z</dcterms:modified>
</cp:coreProperties>
</file>